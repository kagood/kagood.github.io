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9" w14:textId="77777777" w:rsidR="00B152E2" w:rsidRPr="00AB14DB" w:rsidRDefault="00000000" w:rsidP="00B152E2">
      <w:pPr>
        <w:pStyle w:val="Title"/>
        <w:tabs>
          <w:tab w:val="left" w:pos="840"/>
        </w:tabs>
        <w:spacing w:line="240" w:lineRule="auto"/>
        <w:ind w:left="144"/>
        <w:jc w:val="center"/>
        <w:rPr>
          <w:rFonts w:ascii="Helvetica" w:hAnsi="Helvetica"/>
          <w:b w:val="0"/>
          <w:sz w:val="36"/>
          <w:szCs w:val="36"/>
          <w:lang w:val="fr-FR"/>
        </w:rPr>
      </w:pPr>
      <w:sdt>
        <w:sdtPr>
          <w:rPr>
            <w:rFonts w:ascii="Helvetica" w:hAnsi="Helvetica"/>
            <w:b w:val="0"/>
            <w:sz w:val="36"/>
            <w:szCs w:val="36"/>
            <w:lang w:val="fr-FR"/>
          </w:rPr>
          <w:alias w:val="Enter your name:"/>
          <w:tag w:val="Enter your name:"/>
          <w:id w:val="461394294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B152E2">
            <w:rPr>
              <w:rFonts w:ascii="Helvetica" w:hAnsi="Helvetica"/>
              <w:b w:val="0"/>
              <w:sz w:val="36"/>
              <w:szCs w:val="36"/>
              <w:lang w:val="fr-FR"/>
            </w:rPr>
            <w:t>Kayla Good</w:t>
          </w:r>
        </w:sdtContent>
      </w:sdt>
    </w:p>
    <w:p w14:paraId="08FE025A" w14:textId="020D0D63" w:rsidR="00B152E2" w:rsidRDefault="00B152E2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  <w:r>
        <w:rPr>
          <w:rFonts w:ascii="Helvetica" w:hAnsi="Helvetica"/>
          <w:sz w:val="20"/>
          <w:szCs w:val="20"/>
          <w:lang w:val="fr-FR"/>
        </w:rPr>
        <w:t>kagood</w:t>
      </w:r>
      <w:r w:rsidRPr="00AB14DB">
        <w:rPr>
          <w:rFonts w:ascii="Helvetica" w:hAnsi="Helvetica"/>
          <w:sz w:val="20"/>
          <w:szCs w:val="20"/>
          <w:lang w:val="fr-FR"/>
        </w:rPr>
        <w:t xml:space="preserve">@stanford.edu | </w:t>
      </w:r>
      <w:r>
        <w:rPr>
          <w:rFonts w:ascii="Helvetica" w:hAnsi="Helvetica"/>
          <w:sz w:val="20"/>
          <w:szCs w:val="20"/>
          <w:lang w:val="fr-FR"/>
        </w:rPr>
        <w:t>810-471-2059</w:t>
      </w:r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9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kagood.github.io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hyperlink r:id="rId10" w:history="1">
        <w:r w:rsidRPr="00AB14DB">
          <w:rPr>
            <w:rStyle w:val="Hyperlink"/>
            <w:rFonts w:ascii="Helvetica" w:hAnsi="Helvetica"/>
            <w:sz w:val="20"/>
            <w:szCs w:val="20"/>
            <w:lang w:val="fr-FR"/>
          </w:rPr>
          <w:t>www.linkedin.com/in/kayla-good</w:t>
        </w:r>
      </w:hyperlink>
      <w:r w:rsidRPr="00AB14DB">
        <w:rPr>
          <w:rFonts w:ascii="Helvetica" w:hAnsi="Helvetica"/>
          <w:sz w:val="20"/>
          <w:szCs w:val="20"/>
          <w:lang w:val="fr-FR"/>
        </w:rPr>
        <w:t xml:space="preserve"> | </w:t>
      </w:r>
      <w:r>
        <w:rPr>
          <w:rFonts w:ascii="Helvetica" w:hAnsi="Helvetica"/>
          <w:sz w:val="20"/>
          <w:szCs w:val="20"/>
          <w:lang w:val="fr-FR"/>
        </w:rPr>
        <w:t>Stanford</w:t>
      </w:r>
      <w:r w:rsidRPr="00AB14DB">
        <w:rPr>
          <w:rFonts w:ascii="Helvetica" w:hAnsi="Helvetica"/>
          <w:sz w:val="20"/>
          <w:szCs w:val="20"/>
          <w:lang w:val="fr-FR"/>
        </w:rPr>
        <w:t>, CA</w:t>
      </w:r>
    </w:p>
    <w:p w14:paraId="5C0D9A97" w14:textId="77777777" w:rsidR="00A27896" w:rsidRPr="00A27896" w:rsidRDefault="00A27896" w:rsidP="00A27896">
      <w:pPr>
        <w:pStyle w:val="Header"/>
        <w:spacing w:after="0"/>
        <w:ind w:left="-1152" w:right="-1152"/>
        <w:jc w:val="center"/>
        <w:rPr>
          <w:rFonts w:ascii="Helvetica" w:hAnsi="Helvetica"/>
          <w:sz w:val="20"/>
          <w:szCs w:val="20"/>
          <w:lang w:val="fr-FR"/>
        </w:rPr>
      </w:pPr>
    </w:p>
    <w:tbl>
      <w:tblPr>
        <w:tblStyle w:val="GridTable1Light"/>
        <w:tblpPr w:leftFromText="180" w:rightFromText="180" w:vertAnchor="text" w:horzAnchor="margin" w:tblpXSpec="center" w:tblpY="65"/>
        <w:tblW w:w="6196" w:type="pct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643"/>
        <w:gridCol w:w="9599"/>
      </w:tblGrid>
      <w:tr w:rsidR="0057339B" w:rsidRPr="009E65DC" w14:paraId="066CA917" w14:textId="77777777" w:rsidTr="00B15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51EE1B80" w14:textId="77777777" w:rsidR="0057339B" w:rsidRPr="009E65DC" w:rsidRDefault="0057339B" w:rsidP="0057339B">
            <w:pPr>
              <w:pStyle w:val="Heading1"/>
              <w:rPr>
                <w:rFonts w:ascii="Helvetica" w:hAnsi="Helvetica"/>
                <w:b/>
                <w:bCs w:val="0"/>
                <w:sz w:val="24"/>
                <w:szCs w:val="24"/>
              </w:rPr>
            </w:pPr>
            <w:r w:rsidRPr="009E65DC">
              <w:rPr>
                <w:rFonts w:ascii="Helvetica" w:hAnsi="Helvetica"/>
                <w:b/>
                <w:bCs w:val="0"/>
                <w:sz w:val="24"/>
                <w:szCs w:val="24"/>
              </w:rPr>
              <w:t>Summary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1CE132F5" w14:textId="02D7BE89" w:rsidR="0097182F" w:rsidRPr="009E65DC" w:rsidRDefault="00350544" w:rsidP="00A74ED7">
            <w:pPr>
              <w:pStyle w:val="p2"/>
              <w:rPr>
                <w:b w:val="0"/>
                <w:bCs w:val="0"/>
                <w:color w:val="000000"/>
                <w:sz w:val="16"/>
                <w:szCs w:val="16"/>
              </w:rPr>
            </w:pP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a mixed-method researcher with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7</w:t>
            </w:r>
            <w:r w:rsidR="00473EBF"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years of experience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leading</w:t>
            </w:r>
            <w:r w:rsidR="00473EBF"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end-to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-</w:t>
            </w:r>
            <w:r w:rsidR="00FE1B09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>end research</w:t>
            </w:r>
            <w:r w:rsidRPr="009E65DC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 with children and adults.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I am passionate about applying my research skills to </w:t>
            </w:r>
            <w:r w:rsidR="00A74ED7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solve </w:t>
            </w:r>
            <w:r w:rsidR="00473EBF">
              <w:rPr>
                <w:b w:val="0"/>
                <w:bCs w:val="0"/>
                <w:color w:val="000000"/>
                <w:sz w:val="20"/>
                <w:szCs w:val="20"/>
                <w:lang w:eastAsia="ja-JP"/>
              </w:rPr>
              <w:t xml:space="preserve">real-world problems and directly impact product experiences. </w:t>
            </w:r>
          </w:p>
        </w:tc>
      </w:tr>
      <w:tr w:rsidR="0057339B" w:rsidRPr="009E65DC" w14:paraId="795F9E4B" w14:textId="77777777" w:rsidTr="00B152E2">
        <w:trPr>
          <w:trHeight w:val="535"/>
        </w:trPr>
        <w:sdt>
          <w:sdtPr>
            <w:rPr>
              <w:rFonts w:ascii="Helvetica" w:hAnsi="Helvetica"/>
              <w:sz w:val="24"/>
              <w:szCs w:val="24"/>
            </w:rPr>
            <w:alias w:val="Education:"/>
            <w:tag w:val="Education:"/>
            <w:id w:val="1019659301"/>
            <w:placeholder>
              <w:docPart w:val="BB74F58B837C724D9A531798F7859030"/>
            </w:placeholder>
            <w:temporary/>
            <w:showingPlcHdr/>
            <w15:appearance w15:val="hidden"/>
          </w:sdtPr>
          <w:sdtContent>
            <w:tc>
              <w:tcPr>
                <w:tcW w:w="164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9F80CB" w14:textId="77777777" w:rsidR="0057339B" w:rsidRPr="009E65DC" w:rsidRDefault="0057339B" w:rsidP="0057339B">
                <w:pPr>
                  <w:pStyle w:val="Heading1"/>
                  <w:rPr>
                    <w:rFonts w:ascii="Helvetica" w:hAnsi="Helvetica"/>
                    <w:sz w:val="24"/>
                    <w:szCs w:val="24"/>
                  </w:rPr>
                </w:pPr>
                <w:r w:rsidRPr="009E65DC">
                  <w:rPr>
                    <w:rFonts w:ascii="Helvetica" w:hAnsi="Helvetica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F1CB062" w14:textId="43F0E395" w:rsidR="0057339B" w:rsidRPr="009E65DC" w:rsidRDefault="00F57DAA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, Stanford University in Stanford, CA</w:t>
            </w:r>
            <w:r w:rsidR="0057339B"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(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>Exp</w:t>
            </w:r>
            <w:r w:rsidR="004F39B4">
              <w:rPr>
                <w:rFonts w:ascii="Helvetica" w:hAnsi="Helvetica"/>
                <w:sz w:val="20"/>
                <w:szCs w:val="20"/>
              </w:rPr>
              <w:t>ected</w:t>
            </w:r>
            <w:r w:rsidR="0057339B" w:rsidRPr="009E65DC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E17346" w:rsidRPr="009E65DC">
              <w:rPr>
                <w:rFonts w:ascii="Helvetica" w:hAnsi="Helvetica"/>
                <w:sz w:val="20"/>
                <w:szCs w:val="20"/>
              </w:rPr>
              <w:t>May 202</w:t>
            </w:r>
            <w:r>
              <w:rPr>
                <w:rFonts w:ascii="Helvetica" w:hAnsi="Helvetica"/>
                <w:sz w:val="20"/>
                <w:szCs w:val="20"/>
              </w:rPr>
              <w:t>3</w:t>
            </w:r>
            <w:r w:rsidR="0057339B"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7AA761C3" w14:textId="1CDEECB0" w:rsidR="0057339B" w:rsidRPr="009E65DC" w:rsidRDefault="0057339B" w:rsidP="0097182F">
            <w:pPr>
              <w:pStyle w:val="Heading1"/>
              <w:rPr>
                <w:rFonts w:ascii="Helvetica" w:hAnsi="Helvetica"/>
                <w:b w:val="0"/>
                <w:sz w:val="20"/>
                <w:szCs w:val="20"/>
              </w:rPr>
            </w:pPr>
            <w:r w:rsidRPr="009E65DC">
              <w:rPr>
                <w:rFonts w:ascii="Helvetica" w:hAnsi="Helvetica"/>
                <w:sz w:val="20"/>
                <w:szCs w:val="20"/>
              </w:rPr>
              <w:t xml:space="preserve">BA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in </w:t>
            </w:r>
            <w:r w:rsidRPr="009E65DC">
              <w:rPr>
                <w:rFonts w:ascii="Helvetica" w:hAnsi="Helvetica"/>
                <w:sz w:val="20"/>
                <w:szCs w:val="20"/>
              </w:rPr>
              <w:t>Psychology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Reed College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 in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Portland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 xml:space="preserve">, 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OR</w:t>
            </w:r>
            <w:r w:rsidRPr="009E65DC">
              <w:rPr>
                <w:rFonts w:ascii="Helvetica" w:hAnsi="Helvetica"/>
                <w:b w:val="0"/>
                <w:sz w:val="21"/>
                <w:szCs w:val="21"/>
              </w:rPr>
              <w:t xml:space="preserve"> 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(201</w:t>
            </w:r>
            <w:r w:rsidR="00E17346" w:rsidRPr="009E65DC">
              <w:rPr>
                <w:rFonts w:ascii="Helvetica" w:hAnsi="Helvetica"/>
                <w:b w:val="0"/>
                <w:sz w:val="20"/>
                <w:szCs w:val="20"/>
              </w:rPr>
              <w:t>7</w:t>
            </w:r>
            <w:r w:rsidRPr="009E65DC">
              <w:rPr>
                <w:rFonts w:ascii="Helvetica" w:hAnsi="Helvetica"/>
                <w:b w:val="0"/>
                <w:sz w:val="20"/>
                <w:szCs w:val="20"/>
              </w:rPr>
              <w:t>)</w:t>
            </w:r>
          </w:p>
          <w:p w14:paraId="025E5E98" w14:textId="77777777" w:rsidR="0097182F" w:rsidRPr="009E65DC" w:rsidRDefault="0097182F" w:rsidP="0057339B">
            <w:pPr>
              <w:pStyle w:val="Heading1"/>
              <w:rPr>
                <w:rFonts w:ascii="Helvetica" w:hAnsi="Helvetica"/>
                <w:b w:val="0"/>
                <w:sz w:val="16"/>
                <w:szCs w:val="16"/>
                <w:lang w:eastAsia="zh-CN"/>
              </w:rPr>
            </w:pPr>
          </w:p>
        </w:tc>
      </w:tr>
      <w:tr w:rsidR="0057339B" w:rsidRPr="009E65DC" w14:paraId="1861BD7E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6448A27A" w14:textId="77777777" w:rsidR="0057339B" w:rsidRPr="009E65DC" w:rsidRDefault="00000000" w:rsidP="0057339B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sdt>
              <w:sdtPr>
                <w:rPr>
                  <w:rFonts w:ascii="Helvetica" w:hAnsi="Helvetica"/>
                  <w:sz w:val="24"/>
                  <w:szCs w:val="24"/>
                </w:rPr>
                <w:alias w:val="Experience:"/>
                <w:tag w:val="Experience:"/>
                <w:id w:val="1033002868"/>
                <w:placeholder>
                  <w:docPart w:val="F90943705251AD41852F80E64DD15441"/>
                </w:placeholder>
                <w:temporary/>
                <w:showingPlcHdr/>
                <w15:appearance w15:val="hidden"/>
              </w:sdtPr>
              <w:sdtContent>
                <w:r w:rsidR="0057339B" w:rsidRPr="009E65DC">
                  <w:rPr>
                    <w:rFonts w:ascii="Helvetica" w:hAnsi="Helvetica"/>
                    <w:sz w:val="24"/>
                    <w:szCs w:val="24"/>
                  </w:rPr>
                  <w:t>Experience</w:t>
                </w:r>
              </w:sdtContent>
            </w:sdt>
          </w:p>
          <w:p w14:paraId="518DFD35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F37C0C1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28EA9889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  <w:p w14:paraId="4AEA933D" w14:textId="77777777" w:rsidR="0057339B" w:rsidRPr="009E65DC" w:rsidRDefault="0057339B" w:rsidP="0057339B">
            <w:pPr>
              <w:rPr>
                <w:rFonts w:ascii="Helvetica" w:hAnsi="Helvetica" w:cs="Times New Roman"/>
              </w:rPr>
            </w:pP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241F7257" w14:textId="7F4966B2" w:rsidR="0057339B" w:rsidRPr="009E65DC" w:rsidRDefault="0057339B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Graduate Researcher, Stanford University,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201</w:t>
            </w:r>
            <w:r w:rsidR="006D4C40"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 xml:space="preserve"> – Present</w:t>
            </w:r>
          </w:p>
          <w:p w14:paraId="3DF5B8FE" w14:textId="77777777" w:rsidR="009E65DC" w:rsidRPr="009E65DC" w:rsidRDefault="009E65DC" w:rsidP="0057339B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7ED77DF" w14:textId="05E7F9D4" w:rsidR="000D03CA" w:rsidRDefault="006D4C40" w:rsidP="000D03CA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185368">
              <w:rPr>
                <w:rFonts w:ascii="Helvetica" w:hAnsi="Helvetica" w:cs="Times New Roman"/>
                <w:color w:val="000000"/>
                <w:sz w:val="20"/>
                <w:szCs w:val="20"/>
              </w:rPr>
              <w:t>Led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, c</w:t>
            </w:r>
            <w:r w:rsidR="00D76921">
              <w:rPr>
                <w:rFonts w:ascii="Helvetica" w:hAnsi="Helvetica" w:cs="Times New Roman"/>
                <w:color w:val="000000"/>
                <w:sz w:val="20"/>
                <w:szCs w:val="20"/>
              </w:rPr>
              <w:t>onceptualized, designed, and conducted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large-scale research projects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investigating</w:t>
            </w:r>
            <w:r w:rsidR="00473EBF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what motivates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children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to pursue better performance i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n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school</w:t>
            </w:r>
          </w:p>
          <w:p w14:paraId="2B7D9332" w14:textId="372BDBE0" w:rsidR="006E7F45" w:rsidRDefault="000D03CA" w:rsidP="000D03CA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77E4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Gathered qualitative data </w:t>
            </w:r>
            <w:r w:rsidR="00045209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from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>parents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(N = </w:t>
            </w:r>
            <w:r w:rsidR="00481D1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300) </w:t>
            </w:r>
            <w:r w:rsidR="00045209">
              <w:rPr>
                <w:rFonts w:ascii="Helvetica" w:hAnsi="Helvetica" w:cs="Times New Roman"/>
                <w:color w:val="000000"/>
                <w:sz w:val="20"/>
                <w:szCs w:val="20"/>
              </w:rPr>
              <w:t>via open-ended survey questions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E77E44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conducted a thematic analysis to identify 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key themes in their </w:t>
            </w:r>
            <w:r w:rsidR="008A5163">
              <w:rPr>
                <w:rFonts w:ascii="Helvetica" w:hAnsi="Helvetica" w:cs="Times New Roman"/>
                <w:color w:val="000000"/>
                <w:sz w:val="20"/>
                <w:szCs w:val="20"/>
              </w:rPr>
              <w:t>reactions</w:t>
            </w:r>
            <w:r w:rsidR="00E36E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scenarios involving their child’s academic performance</w:t>
            </w:r>
          </w:p>
          <w:p w14:paraId="214D259C" w14:textId="77777777" w:rsidR="006E7F45" w:rsidRPr="006E7F45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237A587" w14:textId="4B50FDE5" w:rsidR="006D4C40" w:rsidRDefault="006E7F45" w:rsidP="006E7F45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Conducted surveys and 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>applied</w:t>
            </w:r>
            <w:r w:rsidR="00473EBF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linear mixed-effect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regression to investigate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the relationship between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parents' 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(N = </w:t>
            </w:r>
            <w:r w:rsidR="002F51BE">
              <w:rPr>
                <w:rFonts w:ascii="Helvetica" w:hAnsi="Helvetica" w:cs="Times New Roman"/>
                <w:color w:val="000000"/>
                <w:sz w:val="20"/>
                <w:szCs w:val="20"/>
              </w:rPr>
              <w:t>1</w:t>
            </w:r>
            <w:r w:rsidR="0002239C">
              <w:rPr>
                <w:rFonts w:ascii="Helvetica" w:hAnsi="Helvetica" w:cs="Times New Roman"/>
                <w:color w:val="000000"/>
                <w:sz w:val="20"/>
                <w:szCs w:val="20"/>
              </w:rPr>
              <w:t>,</w:t>
            </w:r>
            <w:r w:rsidR="002F51BE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215)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>beliefs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8268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and their </w:t>
            </w:r>
            <w:r w:rsidR="001937B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agreement with different </w:t>
            </w:r>
            <w:r w:rsidR="006D4C40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parenting practices</w:t>
            </w:r>
          </w:p>
          <w:p w14:paraId="6D863EB2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1BD5F746" w14:textId="49ADE27F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Designed and carried out </w:t>
            </w:r>
            <w:r w:rsidR="00313BD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in-person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experiments to explore children's</w:t>
            </w:r>
            <w:r w:rsidR="00DB675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(N = </w:t>
            </w:r>
            <w:r w:rsidR="00210B82">
              <w:rPr>
                <w:rFonts w:ascii="Helvetica" w:hAnsi="Helvetica" w:cs="Times New Roman"/>
                <w:color w:val="000000"/>
                <w:sz w:val="20"/>
                <w:szCs w:val="20"/>
              </w:rPr>
              <w:t>576)</w:t>
            </w:r>
            <w:r w:rsidR="00210B82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understanding of </w:t>
            </w:r>
            <w:r w:rsidR="00A37FF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achievement-related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reputational concerns (e.g., wanting to appear "smart") </w:t>
            </w:r>
          </w:p>
          <w:p w14:paraId="38F8B8A3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7A7BF9FD" w14:textId="7A5AF400" w:rsidR="006D4C40" w:rsidRDefault="006D4C40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Communicated research findings</w:t>
            </w:r>
            <w:r w:rsidR="00874743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to a diverse range of audiences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by presenting at major international conferences and publishing first-author articles, both in </w:t>
            </w:r>
            <w:hyperlink r:id="rId11" w:history="1">
              <w:r w:rsidRPr="00D949B7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high-impact academic journals</w:t>
              </w:r>
            </w:hyperlink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hyperlink r:id="rId12" w:history="1">
              <w:r w:rsidRPr="00D27A20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popular science outlets</w:t>
              </w:r>
            </w:hyperlink>
          </w:p>
          <w:p w14:paraId="21AEDFFF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194B2B8" w14:textId="6806F9BC" w:rsidR="006B3BA0" w:rsidRDefault="006D4C40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Received competitive $138,000 </w:t>
            </w:r>
            <w:hyperlink r:id="rId13" w:history="1">
              <w:r w:rsidRPr="00B409B9">
                <w:rPr>
                  <w:rStyle w:val="Hyperlink"/>
                  <w:rFonts w:ascii="Helvetica" w:hAnsi="Helvetica" w:cs="Times New Roman"/>
                  <w:sz w:val="20"/>
                  <w:szCs w:val="20"/>
                </w:rPr>
                <w:t>grant from the National Science Foundation</w:t>
              </w:r>
            </w:hyperlink>
          </w:p>
          <w:p w14:paraId="529C37CD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0991170" w14:textId="50E5AC19" w:rsidR="006B3BA0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Inclusive Teaching Fellow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Stanford Center for Teaching &amp; Learning</w:t>
            </w:r>
            <w:r w:rsidR="006B3BA0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21</w:t>
            </w:r>
            <w:r w:rsidR="006B3BA0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present</w:t>
            </w:r>
          </w:p>
          <w:p w14:paraId="1608234F" w14:textId="77777777" w:rsidR="009E65DC" w:rsidRPr="009E65DC" w:rsidRDefault="009E65D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07230465" w14:textId="6CF8B511" w:rsidR="006D4C40" w:rsidRDefault="006D4C40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4A6C10">
              <w:rPr>
                <w:rFonts w:ascii="Helvetica" w:hAnsi="Helvetica" w:cs="Times New Roman"/>
                <w:color w:val="000000"/>
                <w:sz w:val="20"/>
                <w:szCs w:val="20"/>
              </w:rPr>
              <w:t>Proposed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manage</w:t>
            </w:r>
            <w:r w:rsidR="007E7182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and procure</w:t>
            </w:r>
            <w:r w:rsidR="007E7182">
              <w:rPr>
                <w:rFonts w:ascii="Helvetica" w:hAnsi="Helvetica" w:cs="Times New Roman"/>
                <w:color w:val="000000"/>
                <w:sz w:val="20"/>
                <w:szCs w:val="20"/>
              </w:rPr>
              <w:t>d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funding for a multi-year project aimed at promoting inclusive teaching practices among graduate teaching assistants (T</w:t>
            </w:r>
            <w:r w:rsidR="00E51913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E51913">
              <w:rPr>
                <w:rFonts w:ascii="Helvetica" w:hAnsi="Helvetica" w:cs="Times New Roman"/>
                <w:color w:val="000000"/>
                <w:sz w:val="20"/>
                <w:szCs w:val="20"/>
              </w:rPr>
              <w:t>)</w:t>
            </w:r>
          </w:p>
          <w:p w14:paraId="7A029A48" w14:textId="77777777" w:rsidR="009E65DC" w:rsidRPr="009E65DC" w:rsidRDefault="009E65D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81C2152" w14:textId="0A459E31" w:rsidR="006D4C40" w:rsidRDefault="006D4C40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</w:t>
            </w:r>
            <w:r w:rsidR="00EB6C45">
              <w:rPr>
                <w:rFonts w:ascii="Helvetica" w:hAnsi="Helvetica" w:cs="Times New Roman"/>
                <w:color w:val="000000"/>
                <w:sz w:val="20"/>
                <w:szCs w:val="20"/>
              </w:rPr>
              <w:t>Designed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and </w:t>
            </w:r>
            <w:r w:rsidR="00DF1DFC">
              <w:rPr>
                <w:rFonts w:ascii="Helvetica" w:hAnsi="Helvetica" w:cs="Times New Roman"/>
                <w:color w:val="000000"/>
                <w:sz w:val="20"/>
                <w:szCs w:val="20"/>
              </w:rPr>
              <w:t>led</w:t>
            </w:r>
            <w:r w:rsidR="00DF1DFC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interactive workshops </w:t>
            </w:r>
            <w:r w:rsidR="00DF1DFC">
              <w:rPr>
                <w:rFonts w:ascii="Helvetica" w:hAnsi="Helvetica" w:cs="Times New Roman"/>
                <w:color w:val="000000"/>
                <w:sz w:val="20"/>
                <w:szCs w:val="20"/>
              </w:rPr>
              <w:t>on inclusive teaching strategies,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resulting in 100% of T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s</w:t>
            </w:r>
            <w:r w:rsid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reporting more confidence in creating an inclusive learning environment</w:t>
            </w:r>
            <w:r w:rsidR="006A7AC1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in their classes</w:t>
            </w:r>
          </w:p>
          <w:p w14:paraId="34B69EB7" w14:textId="77777777" w:rsidR="002F601C" w:rsidRPr="002F601C" w:rsidRDefault="002F601C" w:rsidP="002F601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44009775" w14:textId="0A271237" w:rsidR="00356D39" w:rsidRDefault="006D4C40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Admissions Representative</w:t>
            </w:r>
            <w:r w:rsidR="00356D39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,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Stanford University,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20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</w:t>
            </w:r>
            <w:r w:rsidR="00356D39" w:rsidRPr="009E65DC">
              <w:rPr>
                <w:rFonts w:ascii="Helvetica" w:hAnsi="Helvetica" w:cs="Times New Roman"/>
                <w:i/>
                <w:color w:val="000000"/>
              </w:rPr>
              <w:t xml:space="preserve"> – 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2022</w:t>
            </w:r>
          </w:p>
          <w:p w14:paraId="17F29070" w14:textId="77777777" w:rsidR="002F601C" w:rsidRPr="002F601C" w:rsidRDefault="002F601C" w:rsidP="00356D39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12B81103" w14:textId="0D8B3A2C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- Collaborated with a cross-functional team of faculty, students, and staff to 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>develop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clear</w:t>
            </w:r>
            <w:r w:rsidR="00946466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evaluation criteria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for assessing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Psychology PhD </w:t>
            </w:r>
            <w:r w:rsidR="00086468">
              <w:rPr>
                <w:rFonts w:ascii="Helvetica" w:hAnsi="Helvetica" w:cs="Times New Roman"/>
                <w:color w:val="000000"/>
                <w:sz w:val="20"/>
                <w:szCs w:val="20"/>
              </w:rPr>
              <w:t>applicants, resulting in a</w:t>
            </w:r>
            <w:r w:rsidR="00DE0B6D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more efficient and equitable admissions process</w:t>
            </w:r>
          </w:p>
          <w:p w14:paraId="2C5068D0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3A7161A7" w14:textId="3FF043BB" w:rsidR="00C27B4A" w:rsidRDefault="00C27B4A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Generated</w:t>
            </w:r>
            <w:r w:rsidR="00984BA0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9C62AA">
              <w:rPr>
                <w:rFonts w:ascii="Helvetica" w:hAnsi="Helvetica" w:cs="Times New Roman"/>
                <w:color w:val="000000"/>
                <w:sz w:val="20"/>
                <w:szCs w:val="20"/>
              </w:rPr>
              <w:t>a system of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39535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linked spreadsheets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for tracking ratings of </w:t>
            </w:r>
            <w:r w:rsidR="00395352">
              <w:rPr>
                <w:rFonts w:ascii="Helvetica" w:hAnsi="Helvetica" w:cs="Times New Roman"/>
                <w:color w:val="000000"/>
                <w:sz w:val="20"/>
                <w:szCs w:val="20"/>
              </w:rPr>
              <w:t>applicants</w:t>
            </w:r>
            <w:r w:rsidR="00395352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across several key metrics</w:t>
            </w:r>
            <w:r w:rsidR="00984BA0">
              <w:rPr>
                <w:rFonts w:ascii="Helvetica" w:hAnsi="Helvetica" w:cs="Times New Roman"/>
                <w:color w:val="000000"/>
                <w:sz w:val="20"/>
                <w:szCs w:val="20"/>
              </w:rPr>
              <w:t>, facilitating</w:t>
            </w:r>
            <w:r w:rsidR="00733582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coordination among the team of evaluators </w:t>
            </w:r>
          </w:p>
          <w:p w14:paraId="3DFC110E" w14:textId="77777777" w:rsidR="002F601C" w:rsidRPr="002F601C" w:rsidRDefault="002F601C" w:rsidP="009E65D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"/>
                <w:szCs w:val="2"/>
              </w:rPr>
            </w:pPr>
          </w:p>
          <w:p w14:paraId="2DFEE950" w14:textId="0542FFB9" w:rsidR="002F601C" w:rsidRDefault="00C27B4A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- Led analysis of applicants' ratings to produce shortlist of interviewees</w:t>
            </w:r>
          </w:p>
          <w:p w14:paraId="76591FDD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ind w:left="137"/>
              <w:contextualSpacing/>
              <w:rPr>
                <w:rFonts w:ascii="Helvetica" w:hAnsi="Helvetica" w:cs="Times New Roman"/>
                <w:color w:val="000000"/>
                <w:sz w:val="10"/>
                <w:szCs w:val="10"/>
              </w:rPr>
            </w:pPr>
          </w:p>
          <w:p w14:paraId="3FE8CBD9" w14:textId="4F9BE4F7" w:rsidR="0057339B" w:rsidRDefault="00B77D8F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/>
                <w:color w:val="000000"/>
              </w:rPr>
            </w:pP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Lab Manager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, </w:t>
            </w:r>
            <w:r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>University of Chicago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,</w:t>
            </w:r>
            <w:r w:rsidR="0057339B" w:rsidRPr="009E65DC">
              <w:rPr>
                <w:rFonts w:ascii="Helvetica" w:hAnsi="Helvetica" w:cs="Times New Roman"/>
                <w:color w:val="000000"/>
                <w:sz w:val="24"/>
                <w:szCs w:val="24"/>
              </w:rPr>
              <w:t xml:space="preserve"> 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>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7</w:t>
            </w:r>
            <w:r w:rsidR="0057339B" w:rsidRPr="009E65DC">
              <w:rPr>
                <w:rFonts w:ascii="Helvetica" w:hAnsi="Helvetica" w:cs="Times New Roman"/>
                <w:i/>
                <w:color w:val="000000"/>
              </w:rPr>
              <w:t xml:space="preserve"> – 201</w:t>
            </w:r>
            <w:r w:rsidRPr="009E65DC">
              <w:rPr>
                <w:rFonts w:ascii="Helvetica" w:hAnsi="Helvetica" w:cs="Times New Roman"/>
                <w:i/>
                <w:color w:val="000000"/>
              </w:rPr>
              <w:t>9</w:t>
            </w:r>
          </w:p>
          <w:p w14:paraId="2AABAE20" w14:textId="77777777" w:rsidR="002F601C" w:rsidRPr="002F601C" w:rsidRDefault="002F601C" w:rsidP="002F601C">
            <w:pPr>
              <w:widowControl w:val="0"/>
              <w:tabs>
                <w:tab w:val="left" w:pos="6994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iCs/>
                <w:color w:val="000000"/>
                <w:sz w:val="4"/>
                <w:szCs w:val="4"/>
              </w:rPr>
            </w:pPr>
          </w:p>
          <w:p w14:paraId="43B77FD9" w14:textId="1743C5AA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Managed participant recruitment and data collection for over 10 research projects</w:t>
            </w:r>
          </w:p>
          <w:p w14:paraId="1E02BB8A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71B088C9" w14:textId="69E15A1F" w:rsidR="00B77D8F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Hired, trained, and mentored 15 undergraduate research assistants</w:t>
            </w:r>
          </w:p>
          <w:p w14:paraId="054B51EC" w14:textId="77777777" w:rsidR="002F601C" w:rsidRPr="002F601C" w:rsidRDefault="002F601C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"/>
                <w:szCs w:val="2"/>
                <w:lang w:eastAsia="zh-CN"/>
              </w:rPr>
            </w:pPr>
          </w:p>
          <w:p w14:paraId="385B9439" w14:textId="3884BEEF" w:rsidR="0057339B" w:rsidRPr="009E65DC" w:rsidRDefault="00B77D8F" w:rsidP="009E65DC">
            <w:pPr>
              <w:widowControl w:val="0"/>
              <w:autoSpaceDE w:val="0"/>
              <w:autoSpaceDN w:val="0"/>
              <w:adjustRightInd w:val="0"/>
              <w:ind w:left="137"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- Facilitated collaborations with external research partners, including Chicago's Museum of Science and Industry</w:t>
            </w:r>
          </w:p>
          <w:p w14:paraId="7E68DFE1" w14:textId="77777777" w:rsidR="0097182F" w:rsidRPr="009E65DC" w:rsidRDefault="0097182F" w:rsidP="00C27B4A">
            <w:pPr>
              <w:widowControl w:val="0"/>
              <w:autoSpaceDE w:val="0"/>
              <w:autoSpaceDN w:val="0"/>
              <w:adjustRightInd w:val="0"/>
              <w:spacing w:after="240"/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</w:tc>
      </w:tr>
      <w:tr w:rsidR="0057339B" w:rsidRPr="009E65DC" w14:paraId="05D119AB" w14:textId="77777777" w:rsidTr="00B152E2"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2FE54BD5" w14:textId="6F8870EF" w:rsidR="00133485" w:rsidRPr="009E65DC" w:rsidRDefault="0057339B" w:rsidP="009E65DC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Skills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0A9AE9EC" w14:textId="647E53FA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Software/Programming: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Proficient in R, Qualtrics, SPSS</w:t>
            </w:r>
            <w:r w:rsidR="00A05674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 and SQL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Familiar with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Python, 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Java</w:t>
            </w:r>
            <w:r w:rsidR="004B7598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="00BE373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cript, 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HTML/CSS</w:t>
            </w:r>
            <w:r w:rsidR="004818B0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2A7377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and </w:t>
            </w:r>
            <w:r w:rsidR="00D8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Google Analytics</w:t>
            </w:r>
            <w:r w:rsidR="0002315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. </w:t>
            </w:r>
          </w:p>
          <w:p w14:paraId="4810E9CB" w14:textId="5A400224" w:rsidR="00C27B4A" w:rsidRPr="009E65DC" w:rsidRDefault="00C27B4A" w:rsidP="00C27B4A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Statistical Analyses: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Linear mixed-effects modeling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, Bayesian model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>ing, factor analysis, and data visualization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. </w:t>
            </w:r>
          </w:p>
          <w:p w14:paraId="740CB768" w14:textId="31F95175" w:rsidR="0057339B" w:rsidRPr="009E65DC" w:rsidRDefault="0057339B" w:rsidP="0057339B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i/>
                <w:iCs/>
                <w:color w:val="000000"/>
                <w:sz w:val="20"/>
                <w:szCs w:val="20"/>
              </w:rPr>
              <w:t>Research: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</w:rPr>
              <w:t xml:space="preserve"> 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S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urveys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4E1478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A/B testing, 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interviews,</w:t>
            </w:r>
            <w:r w:rsidR="00F070AD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thematic analysis,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observational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3522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research</w:t>
            </w: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,</w:t>
            </w:r>
            <w:r w:rsidR="00473EBF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and experimental design</w:t>
            </w:r>
          </w:p>
          <w:p w14:paraId="7413BDA3" w14:textId="77777777" w:rsidR="00023158" w:rsidRPr="009E65DC" w:rsidRDefault="00023158" w:rsidP="0057339B">
            <w:pPr>
              <w:contextualSpacing/>
              <w:rPr>
                <w:rFonts w:ascii="Helvetica" w:hAnsi="Helvetica" w:cs="Times New Roman"/>
                <w:color w:val="000000"/>
                <w:sz w:val="16"/>
                <w:szCs w:val="16"/>
                <w:lang w:eastAsia="zh-CN"/>
              </w:rPr>
            </w:pPr>
          </w:p>
          <w:p w14:paraId="3C43884F" w14:textId="77777777" w:rsidR="009D76F3" w:rsidRPr="009E65DC" w:rsidRDefault="009D76F3" w:rsidP="009D76F3">
            <w:pPr>
              <w:tabs>
                <w:tab w:val="left" w:pos="1578"/>
              </w:tabs>
              <w:rPr>
                <w:rFonts w:ascii="Helvetica" w:hAnsi="Helvetica" w:cs="Times New Roman"/>
                <w:sz w:val="10"/>
                <w:szCs w:val="10"/>
                <w:lang w:eastAsia="zh-CN"/>
              </w:rPr>
            </w:pPr>
            <w:r w:rsidRPr="009E65DC">
              <w:rPr>
                <w:rFonts w:ascii="Helvetica" w:hAnsi="Helvetica" w:cs="Times New Roman"/>
                <w:sz w:val="20"/>
                <w:szCs w:val="20"/>
                <w:lang w:eastAsia="zh-CN"/>
              </w:rPr>
              <w:tab/>
            </w:r>
          </w:p>
        </w:tc>
      </w:tr>
      <w:tr w:rsidR="004818B0" w:rsidRPr="009E65DC" w14:paraId="43BEF05C" w14:textId="77777777" w:rsidTr="00B152E2">
        <w:trPr>
          <w:trHeight w:val="1377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</w:tcPr>
          <w:p w14:paraId="41D255DD" w14:textId="77777777" w:rsidR="004818B0" w:rsidRPr="009E65DC" w:rsidRDefault="004818B0" w:rsidP="00E37D55">
            <w:pPr>
              <w:pStyle w:val="Heading1"/>
              <w:rPr>
                <w:rFonts w:ascii="Helvetica" w:hAnsi="Helvetica"/>
                <w:sz w:val="24"/>
                <w:szCs w:val="24"/>
              </w:rPr>
            </w:pPr>
            <w:r w:rsidRPr="009E65DC">
              <w:rPr>
                <w:rFonts w:ascii="Helvetica" w:hAnsi="Helvetica"/>
                <w:sz w:val="24"/>
                <w:szCs w:val="24"/>
              </w:rPr>
              <w:t>Publications</w:t>
            </w:r>
          </w:p>
        </w:tc>
        <w:tc>
          <w:tcPr>
            <w:tcW w:w="9599" w:type="dxa"/>
            <w:tcBorders>
              <w:top w:val="nil"/>
              <w:left w:val="nil"/>
              <w:bottom w:val="nil"/>
              <w:right w:val="nil"/>
            </w:tcBorders>
          </w:tcPr>
          <w:p w14:paraId="3D34E796" w14:textId="78747F38" w:rsidR="004818B0" w:rsidRPr="009E65DC" w:rsidRDefault="004818B0" w:rsidP="009E65DC">
            <w:pPr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Good, K., &amp; Shaw, A. (2022). </w:t>
            </w:r>
            <w:hyperlink r:id="rId14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Why kids are afraid to ask for help.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Scientific American.</w:t>
            </w:r>
          </w:p>
          <w:p w14:paraId="31A53957" w14:textId="3C5FE015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Good, K., &amp; Shaw, A. (2022). </w:t>
            </w:r>
            <w:hyperlink r:id="rId15" w:history="1">
              <w:r w:rsidR="00771A8A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Being versus appearing smart: Children’s developing intuitions about how reputational motives guide behavior.</w:t>
              </w:r>
            </w:hyperlink>
            <w:r w:rsidR="00771A8A"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Child Development.</w:t>
            </w:r>
          </w:p>
          <w:p w14:paraId="2A957BE6" w14:textId="6BF512FE" w:rsidR="004818B0" w:rsidRPr="009E65DC" w:rsidRDefault="004818B0" w:rsidP="00E37D55">
            <w:pPr>
              <w:ind w:left="99" w:hanging="99"/>
              <w:contextualSpacing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9E65DC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· </w:t>
            </w:r>
            <w:proofErr w:type="spellStart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>Echelbarger</w:t>
            </w:r>
            <w:proofErr w:type="spellEnd"/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, M.*, Good, K.*, &amp; Shaw, A. (2020). </w:t>
            </w:r>
            <w:hyperlink r:id="rId16" w:history="1">
              <w:r w:rsidR="007227CE" w:rsidRPr="003F4F7D">
                <w:rPr>
                  <w:rStyle w:val="Hyperlink"/>
                  <w:rFonts w:ascii="Helvetica" w:hAnsi="Helvetica" w:cs="Times New Roman"/>
                  <w:sz w:val="20"/>
                  <w:szCs w:val="20"/>
                  <w:lang w:eastAsia="zh-CN"/>
                </w:rPr>
                <w:t>Will she give you two cookies for one chocolate? Children’s intuitions about trades.</w:t>
              </w:r>
            </w:hyperlink>
            <w:r w:rsidR="007227CE">
              <w:rPr>
                <w:rFonts w:ascii="Helvetica" w:hAnsi="Helvetica" w:cs="Times New Roman"/>
                <w:color w:val="000000"/>
                <w:sz w:val="20"/>
                <w:szCs w:val="20"/>
                <w:lang w:eastAsia="zh-CN"/>
              </w:rPr>
              <w:t xml:space="preserve"> Judgment and Decision Making. (*indicates shared first authorship)</w:t>
            </w:r>
          </w:p>
        </w:tc>
      </w:tr>
    </w:tbl>
    <w:p w14:paraId="6DCA63FC" w14:textId="77777777" w:rsidR="008F4F3D" w:rsidRPr="009E65DC" w:rsidRDefault="008F4F3D" w:rsidP="005B0D78">
      <w:pPr>
        <w:rPr>
          <w:rFonts w:ascii="Helvetica" w:hAnsi="Helvetica" w:cs="Times New Roman"/>
          <w:lang w:eastAsia="zh-CN"/>
        </w:rPr>
      </w:pPr>
    </w:p>
    <w:sectPr w:rsidR="008F4F3D" w:rsidRPr="009E65DC" w:rsidSect="00B152E2">
      <w:pgSz w:w="12240" w:h="15840"/>
      <w:pgMar w:top="720" w:right="1584" w:bottom="806" w:left="1584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E7EC" w14:textId="77777777" w:rsidR="00026BD6" w:rsidRDefault="00026BD6">
      <w:pPr>
        <w:spacing w:after="0" w:line="240" w:lineRule="auto"/>
      </w:pPr>
      <w:r>
        <w:separator/>
      </w:r>
    </w:p>
  </w:endnote>
  <w:endnote w:type="continuationSeparator" w:id="0">
    <w:p w14:paraId="34C7F3BD" w14:textId="77777777" w:rsidR="00026BD6" w:rsidRDefault="0002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D275" w14:textId="77777777" w:rsidR="00026BD6" w:rsidRDefault="00026BD6">
      <w:pPr>
        <w:spacing w:after="0" w:line="240" w:lineRule="auto"/>
      </w:pPr>
      <w:r>
        <w:separator/>
      </w:r>
    </w:p>
  </w:footnote>
  <w:footnote w:type="continuationSeparator" w:id="0">
    <w:p w14:paraId="1E087455" w14:textId="77777777" w:rsidR="00026BD6" w:rsidRDefault="0002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20AE"/>
    <w:multiLevelType w:val="hybridMultilevel"/>
    <w:tmpl w:val="D2CEB4F0"/>
    <w:lvl w:ilvl="0" w:tplc="6A666CAE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61073"/>
    <w:multiLevelType w:val="hybridMultilevel"/>
    <w:tmpl w:val="D55A74EE"/>
    <w:lvl w:ilvl="0" w:tplc="B8620A4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 w16cid:durableId="1199392212">
    <w:abstractNumId w:val="12"/>
  </w:num>
  <w:num w:numId="2" w16cid:durableId="2112044186">
    <w:abstractNumId w:val="9"/>
  </w:num>
  <w:num w:numId="3" w16cid:durableId="276760617">
    <w:abstractNumId w:val="7"/>
  </w:num>
  <w:num w:numId="4" w16cid:durableId="38165374">
    <w:abstractNumId w:val="6"/>
  </w:num>
  <w:num w:numId="5" w16cid:durableId="592519567">
    <w:abstractNumId w:val="5"/>
  </w:num>
  <w:num w:numId="6" w16cid:durableId="1962761360">
    <w:abstractNumId w:val="4"/>
  </w:num>
  <w:num w:numId="7" w16cid:durableId="1489712226">
    <w:abstractNumId w:val="8"/>
  </w:num>
  <w:num w:numId="8" w16cid:durableId="1283725377">
    <w:abstractNumId w:val="3"/>
  </w:num>
  <w:num w:numId="9" w16cid:durableId="1439564751">
    <w:abstractNumId w:val="2"/>
  </w:num>
  <w:num w:numId="10" w16cid:durableId="1565986902">
    <w:abstractNumId w:val="1"/>
  </w:num>
  <w:num w:numId="11" w16cid:durableId="1677998205">
    <w:abstractNumId w:val="0"/>
  </w:num>
  <w:num w:numId="12" w16cid:durableId="1538079686">
    <w:abstractNumId w:val="11"/>
  </w:num>
  <w:num w:numId="13" w16cid:durableId="13357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42"/>
    <w:rsid w:val="00006488"/>
    <w:rsid w:val="00010D62"/>
    <w:rsid w:val="00014CE3"/>
    <w:rsid w:val="0002239C"/>
    <w:rsid w:val="00023158"/>
    <w:rsid w:val="00026BD6"/>
    <w:rsid w:val="0003522A"/>
    <w:rsid w:val="000361A4"/>
    <w:rsid w:val="00045209"/>
    <w:rsid w:val="00046B9E"/>
    <w:rsid w:val="000650D8"/>
    <w:rsid w:val="00067750"/>
    <w:rsid w:val="00077571"/>
    <w:rsid w:val="00082683"/>
    <w:rsid w:val="00086468"/>
    <w:rsid w:val="00087CB8"/>
    <w:rsid w:val="00097423"/>
    <w:rsid w:val="000A7228"/>
    <w:rsid w:val="000B3121"/>
    <w:rsid w:val="000B32EC"/>
    <w:rsid w:val="000C37DC"/>
    <w:rsid w:val="000D03CA"/>
    <w:rsid w:val="000E000D"/>
    <w:rsid w:val="000E2687"/>
    <w:rsid w:val="000E5479"/>
    <w:rsid w:val="00102452"/>
    <w:rsid w:val="0010587A"/>
    <w:rsid w:val="00133485"/>
    <w:rsid w:val="001400C4"/>
    <w:rsid w:val="001413B6"/>
    <w:rsid w:val="00147141"/>
    <w:rsid w:val="0015283E"/>
    <w:rsid w:val="00160AF6"/>
    <w:rsid w:val="00161309"/>
    <w:rsid w:val="001635C6"/>
    <w:rsid w:val="001636E4"/>
    <w:rsid w:val="00167526"/>
    <w:rsid w:val="00171729"/>
    <w:rsid w:val="001722AB"/>
    <w:rsid w:val="0017365E"/>
    <w:rsid w:val="00174A67"/>
    <w:rsid w:val="00176423"/>
    <w:rsid w:val="00184543"/>
    <w:rsid w:val="00185368"/>
    <w:rsid w:val="001905AF"/>
    <w:rsid w:val="001937BD"/>
    <w:rsid w:val="001A4AB2"/>
    <w:rsid w:val="001A55E5"/>
    <w:rsid w:val="001A6368"/>
    <w:rsid w:val="001C4953"/>
    <w:rsid w:val="001C4B22"/>
    <w:rsid w:val="001C5D03"/>
    <w:rsid w:val="001E4B54"/>
    <w:rsid w:val="001F7F87"/>
    <w:rsid w:val="00200101"/>
    <w:rsid w:val="00201373"/>
    <w:rsid w:val="00210B82"/>
    <w:rsid w:val="00224EF2"/>
    <w:rsid w:val="002258DD"/>
    <w:rsid w:val="0022632A"/>
    <w:rsid w:val="0022731D"/>
    <w:rsid w:val="00232D54"/>
    <w:rsid w:val="00236D5C"/>
    <w:rsid w:val="00254F6C"/>
    <w:rsid w:val="0025615D"/>
    <w:rsid w:val="002622AF"/>
    <w:rsid w:val="0026497A"/>
    <w:rsid w:val="002768D1"/>
    <w:rsid w:val="00280F61"/>
    <w:rsid w:val="0028152A"/>
    <w:rsid w:val="00284ADD"/>
    <w:rsid w:val="00285C29"/>
    <w:rsid w:val="002879A1"/>
    <w:rsid w:val="002962C1"/>
    <w:rsid w:val="002A3082"/>
    <w:rsid w:val="002A7377"/>
    <w:rsid w:val="002B23E8"/>
    <w:rsid w:val="002B783A"/>
    <w:rsid w:val="002C4C2A"/>
    <w:rsid w:val="002D18A0"/>
    <w:rsid w:val="002D4F34"/>
    <w:rsid w:val="002E2601"/>
    <w:rsid w:val="002F51BE"/>
    <w:rsid w:val="002F601C"/>
    <w:rsid w:val="002F798F"/>
    <w:rsid w:val="00306934"/>
    <w:rsid w:val="0031127B"/>
    <w:rsid w:val="00313BD2"/>
    <w:rsid w:val="00321842"/>
    <w:rsid w:val="00323048"/>
    <w:rsid w:val="00325FED"/>
    <w:rsid w:val="003279C7"/>
    <w:rsid w:val="0033051B"/>
    <w:rsid w:val="00331C78"/>
    <w:rsid w:val="00331F6E"/>
    <w:rsid w:val="003323B2"/>
    <w:rsid w:val="0033428F"/>
    <w:rsid w:val="00350544"/>
    <w:rsid w:val="003515A2"/>
    <w:rsid w:val="00354CD6"/>
    <w:rsid w:val="00355D05"/>
    <w:rsid w:val="00356C02"/>
    <w:rsid w:val="00356D39"/>
    <w:rsid w:val="00371B2F"/>
    <w:rsid w:val="00376899"/>
    <w:rsid w:val="0038308B"/>
    <w:rsid w:val="00385F1F"/>
    <w:rsid w:val="00392C46"/>
    <w:rsid w:val="00395352"/>
    <w:rsid w:val="00397B48"/>
    <w:rsid w:val="003A0F6E"/>
    <w:rsid w:val="003B111E"/>
    <w:rsid w:val="003B3C6C"/>
    <w:rsid w:val="003C496B"/>
    <w:rsid w:val="003D37C1"/>
    <w:rsid w:val="003D7C54"/>
    <w:rsid w:val="003E1EE6"/>
    <w:rsid w:val="003F305F"/>
    <w:rsid w:val="003F487E"/>
    <w:rsid w:val="003F4F7D"/>
    <w:rsid w:val="00401315"/>
    <w:rsid w:val="00422198"/>
    <w:rsid w:val="004245F0"/>
    <w:rsid w:val="00425657"/>
    <w:rsid w:val="00427B5E"/>
    <w:rsid w:val="004334A8"/>
    <w:rsid w:val="00443512"/>
    <w:rsid w:val="00451015"/>
    <w:rsid w:val="00462DE9"/>
    <w:rsid w:val="00473EBF"/>
    <w:rsid w:val="004777D5"/>
    <w:rsid w:val="004818B0"/>
    <w:rsid w:val="00481D13"/>
    <w:rsid w:val="004841C8"/>
    <w:rsid w:val="00486740"/>
    <w:rsid w:val="00492F5E"/>
    <w:rsid w:val="00493D28"/>
    <w:rsid w:val="004A1A05"/>
    <w:rsid w:val="004A5302"/>
    <w:rsid w:val="004A6C10"/>
    <w:rsid w:val="004B27BA"/>
    <w:rsid w:val="004B30D0"/>
    <w:rsid w:val="004B37C5"/>
    <w:rsid w:val="004B7598"/>
    <w:rsid w:val="004D573C"/>
    <w:rsid w:val="004E1478"/>
    <w:rsid w:val="004F3349"/>
    <w:rsid w:val="004F39B4"/>
    <w:rsid w:val="00501D7A"/>
    <w:rsid w:val="00502670"/>
    <w:rsid w:val="00506735"/>
    <w:rsid w:val="00507836"/>
    <w:rsid w:val="00516270"/>
    <w:rsid w:val="005203B5"/>
    <w:rsid w:val="0052384A"/>
    <w:rsid w:val="00523D14"/>
    <w:rsid w:val="0053360E"/>
    <w:rsid w:val="005375D8"/>
    <w:rsid w:val="00544521"/>
    <w:rsid w:val="00554874"/>
    <w:rsid w:val="0057339B"/>
    <w:rsid w:val="0057662C"/>
    <w:rsid w:val="0058071F"/>
    <w:rsid w:val="005808C3"/>
    <w:rsid w:val="00590A6F"/>
    <w:rsid w:val="00595468"/>
    <w:rsid w:val="005A1A0F"/>
    <w:rsid w:val="005A6A02"/>
    <w:rsid w:val="005B0D78"/>
    <w:rsid w:val="005B2BA4"/>
    <w:rsid w:val="005C067C"/>
    <w:rsid w:val="005C2097"/>
    <w:rsid w:val="005D21FB"/>
    <w:rsid w:val="005D7970"/>
    <w:rsid w:val="005F7B40"/>
    <w:rsid w:val="00606499"/>
    <w:rsid w:val="00655910"/>
    <w:rsid w:val="00660324"/>
    <w:rsid w:val="006619A0"/>
    <w:rsid w:val="00661C89"/>
    <w:rsid w:val="0066689A"/>
    <w:rsid w:val="006724A7"/>
    <w:rsid w:val="00673D39"/>
    <w:rsid w:val="00675AA5"/>
    <w:rsid w:val="00681480"/>
    <w:rsid w:val="006846D8"/>
    <w:rsid w:val="00695D77"/>
    <w:rsid w:val="006A7AC1"/>
    <w:rsid w:val="006B1CBA"/>
    <w:rsid w:val="006B2AB4"/>
    <w:rsid w:val="006B2D58"/>
    <w:rsid w:val="006B3BA0"/>
    <w:rsid w:val="006B4FA4"/>
    <w:rsid w:val="006C1BAD"/>
    <w:rsid w:val="006C1F07"/>
    <w:rsid w:val="006C62D4"/>
    <w:rsid w:val="006C7547"/>
    <w:rsid w:val="006D2E91"/>
    <w:rsid w:val="006D3313"/>
    <w:rsid w:val="006D4C40"/>
    <w:rsid w:val="006E7E81"/>
    <w:rsid w:val="006E7F45"/>
    <w:rsid w:val="00702628"/>
    <w:rsid w:val="00713AC2"/>
    <w:rsid w:val="007227CE"/>
    <w:rsid w:val="00733582"/>
    <w:rsid w:val="007338F4"/>
    <w:rsid w:val="007478D9"/>
    <w:rsid w:val="007562F3"/>
    <w:rsid w:val="00771A8A"/>
    <w:rsid w:val="00782C05"/>
    <w:rsid w:val="00784B25"/>
    <w:rsid w:val="007902C1"/>
    <w:rsid w:val="007949D4"/>
    <w:rsid w:val="00795F9E"/>
    <w:rsid w:val="007B2676"/>
    <w:rsid w:val="007B6A4D"/>
    <w:rsid w:val="007C063A"/>
    <w:rsid w:val="007C2A81"/>
    <w:rsid w:val="007D1025"/>
    <w:rsid w:val="007E1E98"/>
    <w:rsid w:val="007E7182"/>
    <w:rsid w:val="007F2FDF"/>
    <w:rsid w:val="00810664"/>
    <w:rsid w:val="00817C54"/>
    <w:rsid w:val="008209FC"/>
    <w:rsid w:val="00823E3F"/>
    <w:rsid w:val="008260AC"/>
    <w:rsid w:val="008333FC"/>
    <w:rsid w:val="00841341"/>
    <w:rsid w:val="0084494C"/>
    <w:rsid w:val="00845590"/>
    <w:rsid w:val="008466F0"/>
    <w:rsid w:val="0085020E"/>
    <w:rsid w:val="00852897"/>
    <w:rsid w:val="008561DE"/>
    <w:rsid w:val="008569E5"/>
    <w:rsid w:val="008616C3"/>
    <w:rsid w:val="00871F05"/>
    <w:rsid w:val="00874743"/>
    <w:rsid w:val="00884553"/>
    <w:rsid w:val="00897D87"/>
    <w:rsid w:val="008A34FB"/>
    <w:rsid w:val="008A5163"/>
    <w:rsid w:val="008A62B9"/>
    <w:rsid w:val="008A71DE"/>
    <w:rsid w:val="008A7258"/>
    <w:rsid w:val="008B20F3"/>
    <w:rsid w:val="008B75D0"/>
    <w:rsid w:val="008E6476"/>
    <w:rsid w:val="008E65FF"/>
    <w:rsid w:val="008E6D7D"/>
    <w:rsid w:val="008F3004"/>
    <w:rsid w:val="008F3F1A"/>
    <w:rsid w:val="008F4F3D"/>
    <w:rsid w:val="00936F0E"/>
    <w:rsid w:val="009401C9"/>
    <w:rsid w:val="00940FB8"/>
    <w:rsid w:val="00941254"/>
    <w:rsid w:val="00946466"/>
    <w:rsid w:val="00957740"/>
    <w:rsid w:val="00963E0F"/>
    <w:rsid w:val="0096638F"/>
    <w:rsid w:val="0097182F"/>
    <w:rsid w:val="00972228"/>
    <w:rsid w:val="00972CA7"/>
    <w:rsid w:val="00973C02"/>
    <w:rsid w:val="00984BA0"/>
    <w:rsid w:val="00985E3E"/>
    <w:rsid w:val="009916BD"/>
    <w:rsid w:val="009931E0"/>
    <w:rsid w:val="009B1B1B"/>
    <w:rsid w:val="009B20C1"/>
    <w:rsid w:val="009B5BE7"/>
    <w:rsid w:val="009C2DBA"/>
    <w:rsid w:val="009C46CD"/>
    <w:rsid w:val="009C62AA"/>
    <w:rsid w:val="009D3B8E"/>
    <w:rsid w:val="009D76F3"/>
    <w:rsid w:val="009E07C3"/>
    <w:rsid w:val="009E65DC"/>
    <w:rsid w:val="009F09FD"/>
    <w:rsid w:val="009F6D0B"/>
    <w:rsid w:val="00A0345F"/>
    <w:rsid w:val="00A03858"/>
    <w:rsid w:val="00A05674"/>
    <w:rsid w:val="00A061EB"/>
    <w:rsid w:val="00A06856"/>
    <w:rsid w:val="00A10B53"/>
    <w:rsid w:val="00A146FA"/>
    <w:rsid w:val="00A17C3A"/>
    <w:rsid w:val="00A27896"/>
    <w:rsid w:val="00A3325C"/>
    <w:rsid w:val="00A365D3"/>
    <w:rsid w:val="00A37CBF"/>
    <w:rsid w:val="00A37FF5"/>
    <w:rsid w:val="00A40826"/>
    <w:rsid w:val="00A419E0"/>
    <w:rsid w:val="00A449BF"/>
    <w:rsid w:val="00A52194"/>
    <w:rsid w:val="00A640A3"/>
    <w:rsid w:val="00A7034D"/>
    <w:rsid w:val="00A704CA"/>
    <w:rsid w:val="00A727D9"/>
    <w:rsid w:val="00A74ED7"/>
    <w:rsid w:val="00A75746"/>
    <w:rsid w:val="00A80594"/>
    <w:rsid w:val="00A86F61"/>
    <w:rsid w:val="00A91382"/>
    <w:rsid w:val="00A93E67"/>
    <w:rsid w:val="00A9454B"/>
    <w:rsid w:val="00AA0206"/>
    <w:rsid w:val="00AB14DB"/>
    <w:rsid w:val="00AC2CE8"/>
    <w:rsid w:val="00AC6715"/>
    <w:rsid w:val="00AD0CCD"/>
    <w:rsid w:val="00AD7599"/>
    <w:rsid w:val="00AD7C11"/>
    <w:rsid w:val="00AF0A05"/>
    <w:rsid w:val="00B152E2"/>
    <w:rsid w:val="00B167A2"/>
    <w:rsid w:val="00B266E0"/>
    <w:rsid w:val="00B26A0A"/>
    <w:rsid w:val="00B30C42"/>
    <w:rsid w:val="00B36F83"/>
    <w:rsid w:val="00B40826"/>
    <w:rsid w:val="00B409B9"/>
    <w:rsid w:val="00B4319B"/>
    <w:rsid w:val="00B5082A"/>
    <w:rsid w:val="00B55562"/>
    <w:rsid w:val="00B56D26"/>
    <w:rsid w:val="00B67BCB"/>
    <w:rsid w:val="00B71E5A"/>
    <w:rsid w:val="00B77D8F"/>
    <w:rsid w:val="00B85924"/>
    <w:rsid w:val="00B90554"/>
    <w:rsid w:val="00BA09B5"/>
    <w:rsid w:val="00BA71CF"/>
    <w:rsid w:val="00BA75D0"/>
    <w:rsid w:val="00BB0EB8"/>
    <w:rsid w:val="00BB1ED9"/>
    <w:rsid w:val="00BC0E2F"/>
    <w:rsid w:val="00BC1F28"/>
    <w:rsid w:val="00BC3725"/>
    <w:rsid w:val="00BC3C86"/>
    <w:rsid w:val="00BC60BA"/>
    <w:rsid w:val="00BC7E96"/>
    <w:rsid w:val="00BE373C"/>
    <w:rsid w:val="00BE7CE6"/>
    <w:rsid w:val="00BE7D74"/>
    <w:rsid w:val="00BF3475"/>
    <w:rsid w:val="00BF793F"/>
    <w:rsid w:val="00C00AEE"/>
    <w:rsid w:val="00C00F9F"/>
    <w:rsid w:val="00C03B41"/>
    <w:rsid w:val="00C10124"/>
    <w:rsid w:val="00C130D9"/>
    <w:rsid w:val="00C14B68"/>
    <w:rsid w:val="00C204D3"/>
    <w:rsid w:val="00C207E4"/>
    <w:rsid w:val="00C27B4A"/>
    <w:rsid w:val="00C47C35"/>
    <w:rsid w:val="00C50E09"/>
    <w:rsid w:val="00C6346B"/>
    <w:rsid w:val="00C70EAB"/>
    <w:rsid w:val="00C860BB"/>
    <w:rsid w:val="00C92C71"/>
    <w:rsid w:val="00C95CB9"/>
    <w:rsid w:val="00C96590"/>
    <w:rsid w:val="00CA2AA5"/>
    <w:rsid w:val="00CA44C2"/>
    <w:rsid w:val="00CD1D21"/>
    <w:rsid w:val="00CD24B4"/>
    <w:rsid w:val="00CD5125"/>
    <w:rsid w:val="00D05246"/>
    <w:rsid w:val="00D140F4"/>
    <w:rsid w:val="00D20A75"/>
    <w:rsid w:val="00D24529"/>
    <w:rsid w:val="00D24C73"/>
    <w:rsid w:val="00D27A20"/>
    <w:rsid w:val="00D35EB3"/>
    <w:rsid w:val="00D45699"/>
    <w:rsid w:val="00D52D4A"/>
    <w:rsid w:val="00D6660A"/>
    <w:rsid w:val="00D7228F"/>
    <w:rsid w:val="00D76921"/>
    <w:rsid w:val="00D77EC4"/>
    <w:rsid w:val="00D8364B"/>
    <w:rsid w:val="00D8522A"/>
    <w:rsid w:val="00D949B7"/>
    <w:rsid w:val="00DB6429"/>
    <w:rsid w:val="00DB675C"/>
    <w:rsid w:val="00DC00B3"/>
    <w:rsid w:val="00DD23DD"/>
    <w:rsid w:val="00DD6454"/>
    <w:rsid w:val="00DE0B6D"/>
    <w:rsid w:val="00DF1DFC"/>
    <w:rsid w:val="00DF3706"/>
    <w:rsid w:val="00E106C2"/>
    <w:rsid w:val="00E166FB"/>
    <w:rsid w:val="00E17346"/>
    <w:rsid w:val="00E20C45"/>
    <w:rsid w:val="00E21D64"/>
    <w:rsid w:val="00E2345E"/>
    <w:rsid w:val="00E311F1"/>
    <w:rsid w:val="00E33851"/>
    <w:rsid w:val="00E36E5C"/>
    <w:rsid w:val="00E51913"/>
    <w:rsid w:val="00E57C34"/>
    <w:rsid w:val="00E7360B"/>
    <w:rsid w:val="00E76C15"/>
    <w:rsid w:val="00E77E44"/>
    <w:rsid w:val="00E82F5F"/>
    <w:rsid w:val="00E86634"/>
    <w:rsid w:val="00E964B8"/>
    <w:rsid w:val="00EA4B20"/>
    <w:rsid w:val="00EA52DF"/>
    <w:rsid w:val="00EB01B5"/>
    <w:rsid w:val="00EB02A7"/>
    <w:rsid w:val="00EB0A7E"/>
    <w:rsid w:val="00EB5518"/>
    <w:rsid w:val="00EB6C45"/>
    <w:rsid w:val="00ED3901"/>
    <w:rsid w:val="00ED5D91"/>
    <w:rsid w:val="00EF15EF"/>
    <w:rsid w:val="00EF5A34"/>
    <w:rsid w:val="00F06F21"/>
    <w:rsid w:val="00F070AD"/>
    <w:rsid w:val="00F13552"/>
    <w:rsid w:val="00F26E1D"/>
    <w:rsid w:val="00F3010C"/>
    <w:rsid w:val="00F31BF6"/>
    <w:rsid w:val="00F5093A"/>
    <w:rsid w:val="00F57DAA"/>
    <w:rsid w:val="00F62754"/>
    <w:rsid w:val="00F6753A"/>
    <w:rsid w:val="00F8731E"/>
    <w:rsid w:val="00FA5C3D"/>
    <w:rsid w:val="00FA660F"/>
    <w:rsid w:val="00FA7A39"/>
    <w:rsid w:val="00FB31D1"/>
    <w:rsid w:val="00FC0D07"/>
    <w:rsid w:val="00FC193C"/>
    <w:rsid w:val="00FC2B2F"/>
    <w:rsid w:val="00FC48B4"/>
    <w:rsid w:val="00FD43A7"/>
    <w:rsid w:val="00FD59B6"/>
    <w:rsid w:val="00FD7A17"/>
    <w:rsid w:val="00FE1B09"/>
    <w:rsid w:val="00FE402A"/>
    <w:rsid w:val="00FE48D8"/>
    <w:rsid w:val="00FF0C87"/>
    <w:rsid w:val="00FF36F5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3B9CF"/>
  <w15:chartTrackingRefBased/>
  <w15:docId w15:val="{E55EC5C8-129A-1449-AD0E-898F1D32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customStyle="1" w:styleId="SmartHyperlink1">
    <w:name w:val="Smart Hyperlink1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1">
    <w:name w:val="p1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paragraph" w:customStyle="1" w:styleId="p2">
    <w:name w:val="p2"/>
    <w:basedOn w:val="Normal"/>
    <w:rsid w:val="00FD7A17"/>
    <w:pPr>
      <w:spacing w:after="0" w:line="240" w:lineRule="auto"/>
    </w:pPr>
    <w:rPr>
      <w:rFonts w:ascii="Helvetica" w:hAnsi="Helvetica" w:cs="Times New Roman"/>
      <w:color w:val="auto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D7A17"/>
  </w:style>
  <w:style w:type="character" w:styleId="UnresolvedMention">
    <w:name w:val="Unresolved Mention"/>
    <w:basedOn w:val="DefaultParagraphFont"/>
    <w:uiPriority w:val="99"/>
    <w:rsid w:val="00F509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73E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fgrfp.org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tificamerican.com/article/why-kids-are-afraid-to-ask-for-hel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kagood.github.io/files/Echelbarger_Good_Shaw_JDM_2020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cd.onlinelibrary.wiley.com/doi/full/10.1111/cdev.137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agood.github.io/files/Good_Shaw_CD_2022.pdf" TargetMode="External"/><Relationship Id="rId10" Type="http://schemas.openxmlformats.org/officeDocument/2006/relationships/hyperlink" Target="https://www.linkedin.com/in/kayla-good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kagood.github.io/" TargetMode="External"/><Relationship Id="rId14" Type="http://schemas.openxmlformats.org/officeDocument/2006/relationships/hyperlink" Target="https://www.scientificamerican.com/article/why-kids-are-afraid-to-ask-for-hel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lagood/Library/Group%20Containers/UBF8T346G9.Office/User%20Content.localized/Templates.localized/single_col_resum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74F58B837C724D9A531798F785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5E09-8424-D04C-B23C-79332A229621}"/>
      </w:docPartPr>
      <w:docPartBody>
        <w:p w:rsidR="00D35DE9" w:rsidRDefault="00000000">
          <w:pPr>
            <w:pStyle w:val="BB74F58B837C724D9A531798F7859030"/>
          </w:pPr>
          <w:r>
            <w:t>Education</w:t>
          </w:r>
        </w:p>
      </w:docPartBody>
    </w:docPart>
    <w:docPart>
      <w:docPartPr>
        <w:name w:val="F90943705251AD41852F80E64DD1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C1764-A61B-1A49-8433-2808DCF13804}"/>
      </w:docPartPr>
      <w:docPartBody>
        <w:p w:rsidR="00D35DE9" w:rsidRDefault="00000000">
          <w:pPr>
            <w:pStyle w:val="F90943705251AD41852F80E64DD15441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9"/>
    <w:rsid w:val="00325762"/>
    <w:rsid w:val="00356DA5"/>
    <w:rsid w:val="003677D1"/>
    <w:rsid w:val="008D7339"/>
    <w:rsid w:val="009927EE"/>
    <w:rsid w:val="00A47C25"/>
    <w:rsid w:val="00D35DE9"/>
    <w:rsid w:val="00D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4F58B837C724D9A531798F7859030">
    <w:name w:val="BB74F58B837C724D9A531798F7859030"/>
  </w:style>
  <w:style w:type="paragraph" w:customStyle="1" w:styleId="F90943705251AD41852F80E64DD15441">
    <w:name w:val="F90943705251AD41852F80E64DD15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caiguo@stanford.edu</CompanyAddress>
  <CompanyPhone>+1.717.422.0989 | http://web.stanford.edu/~caiguo | http://www.linkedin.com/in/cai-guo |Sunnyvale, CA 94087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8A9130-155F-A640-96FB-64348067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single_col_resume_template.dotx</Template>
  <TotalTime>71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>Kayla Good</dc:description>
  <cp:lastModifiedBy>Kayla Good</cp:lastModifiedBy>
  <cp:revision>67</cp:revision>
  <cp:lastPrinted>2021-02-21T06:32:00Z</cp:lastPrinted>
  <dcterms:created xsi:type="dcterms:W3CDTF">2022-12-19T04:36:00Z</dcterms:created>
  <dcterms:modified xsi:type="dcterms:W3CDTF">2023-01-14T04:26:00Z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
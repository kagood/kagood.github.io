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D519" w14:textId="77777777" w:rsidR="00B152E2" w:rsidRPr="00AB14DB" w:rsidRDefault="00000000" w:rsidP="00B152E2">
      <w:pPr>
        <w:pStyle w:val="Title"/>
        <w:tabs>
          <w:tab w:val="left" w:pos="840"/>
        </w:tabs>
        <w:spacing w:line="240" w:lineRule="auto"/>
        <w:ind w:left="144"/>
        <w:jc w:val="center"/>
        <w:rPr>
          <w:rFonts w:ascii="Helvetica" w:hAnsi="Helvetica"/>
          <w:b w:val="0"/>
          <w:sz w:val="36"/>
          <w:szCs w:val="36"/>
          <w:lang w:val="fr-FR"/>
        </w:rPr>
      </w:pPr>
      <w:sdt>
        <w:sdtPr>
          <w:rPr>
            <w:rFonts w:ascii="Helvetica" w:hAnsi="Helvetica"/>
            <w:b w:val="0"/>
            <w:sz w:val="36"/>
            <w:szCs w:val="36"/>
            <w:lang w:val="fr-FR"/>
          </w:rPr>
          <w:alias w:val="Enter your name:"/>
          <w:tag w:val="Enter your name:"/>
          <w:id w:val="461394294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B152E2">
            <w:rPr>
              <w:rFonts w:ascii="Helvetica" w:hAnsi="Helvetica"/>
              <w:b w:val="0"/>
              <w:sz w:val="36"/>
              <w:szCs w:val="36"/>
              <w:lang w:val="fr-FR"/>
            </w:rPr>
            <w:t>Kayla Good</w:t>
          </w:r>
        </w:sdtContent>
      </w:sdt>
    </w:p>
    <w:p w14:paraId="08FE025A" w14:textId="10915FDE" w:rsidR="00B152E2" w:rsidRDefault="00B152E2" w:rsidP="00A27896">
      <w:pPr>
        <w:pStyle w:val="Header"/>
        <w:spacing w:after="0"/>
        <w:ind w:left="-1152" w:right="-1152"/>
        <w:jc w:val="center"/>
        <w:rPr>
          <w:rFonts w:ascii="Helvetica" w:hAnsi="Helvetica"/>
          <w:sz w:val="20"/>
          <w:szCs w:val="20"/>
          <w:lang w:val="fr-FR"/>
        </w:rPr>
      </w:pPr>
      <w:r>
        <w:rPr>
          <w:rFonts w:ascii="Helvetica" w:hAnsi="Helvetica"/>
          <w:sz w:val="20"/>
          <w:szCs w:val="20"/>
          <w:lang w:val="fr-FR"/>
        </w:rPr>
        <w:t>kagood</w:t>
      </w:r>
      <w:r w:rsidRPr="00AB14DB">
        <w:rPr>
          <w:rFonts w:ascii="Helvetica" w:hAnsi="Helvetica"/>
          <w:sz w:val="20"/>
          <w:szCs w:val="20"/>
          <w:lang w:val="fr-FR"/>
        </w:rPr>
        <w:t xml:space="preserve">@stanford.edu | </w:t>
      </w:r>
      <w:r>
        <w:rPr>
          <w:rFonts w:ascii="Helvetica" w:hAnsi="Helvetica"/>
          <w:sz w:val="20"/>
          <w:szCs w:val="20"/>
          <w:lang w:val="fr-FR"/>
        </w:rPr>
        <w:t>810-471-2059</w:t>
      </w:r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hyperlink r:id="rId9" w:history="1"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kagood.github.io</w:t>
        </w:r>
      </w:hyperlink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hyperlink r:id="rId10" w:history="1"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www.linkedin.com/in/kayla-good</w:t>
        </w:r>
      </w:hyperlink>
      <w:r w:rsidRPr="00AB14DB">
        <w:rPr>
          <w:rFonts w:ascii="Helvetica" w:hAnsi="Helvetica"/>
          <w:sz w:val="20"/>
          <w:szCs w:val="20"/>
          <w:lang w:val="fr-FR"/>
        </w:rPr>
        <w:t xml:space="preserve"> </w:t>
      </w:r>
    </w:p>
    <w:p w14:paraId="5C0D9A97" w14:textId="77777777" w:rsidR="00A27896" w:rsidRPr="00A27896" w:rsidRDefault="00A27896" w:rsidP="00A27896">
      <w:pPr>
        <w:pStyle w:val="Header"/>
        <w:spacing w:after="0"/>
        <w:ind w:left="-1152" w:right="-1152"/>
        <w:jc w:val="center"/>
        <w:rPr>
          <w:rFonts w:ascii="Helvetica" w:hAnsi="Helvetica"/>
          <w:sz w:val="20"/>
          <w:szCs w:val="20"/>
          <w:lang w:val="fr-FR"/>
        </w:rPr>
      </w:pPr>
    </w:p>
    <w:tbl>
      <w:tblPr>
        <w:tblStyle w:val="GridTable1Light"/>
        <w:tblpPr w:leftFromText="180" w:rightFromText="180" w:vertAnchor="text" w:horzAnchor="margin" w:tblpXSpec="center" w:tblpY="65"/>
        <w:tblW w:w="6196" w:type="pct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643"/>
        <w:gridCol w:w="9599"/>
      </w:tblGrid>
      <w:tr w:rsidR="0057339B" w:rsidRPr="009E65DC" w14:paraId="066CA917" w14:textId="77777777" w:rsidTr="00B1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51EE1B80" w14:textId="77777777" w:rsidR="0057339B" w:rsidRPr="009E65DC" w:rsidRDefault="0057339B" w:rsidP="0057339B">
            <w:pPr>
              <w:pStyle w:val="Heading1"/>
              <w:rPr>
                <w:rFonts w:ascii="Helvetica" w:hAnsi="Helvetica"/>
                <w:b/>
                <w:bCs w:val="0"/>
                <w:sz w:val="24"/>
                <w:szCs w:val="24"/>
              </w:rPr>
            </w:pPr>
            <w:r w:rsidRPr="009E65DC">
              <w:rPr>
                <w:rFonts w:ascii="Helvetica" w:hAnsi="Helvetica"/>
                <w:b/>
                <w:bCs w:val="0"/>
                <w:sz w:val="24"/>
                <w:szCs w:val="24"/>
              </w:rPr>
              <w:t>Summary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52FFB577" w14:textId="285ADECE" w:rsidR="0097182F" w:rsidRPr="00B24181" w:rsidRDefault="00350544" w:rsidP="00A74ED7">
            <w:pPr>
              <w:pStyle w:val="p2"/>
              <w:rPr>
                <w:color w:val="000000"/>
                <w:sz w:val="20"/>
                <w:szCs w:val="20"/>
                <w:lang w:eastAsia="ja-JP"/>
              </w:rPr>
            </w:pPr>
            <w:r w:rsidRPr="00B24181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I am </w:t>
            </w:r>
            <w:r w:rsidR="005B17C3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psychology researcher </w:t>
            </w:r>
            <w:r w:rsidRPr="00B24181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with </w:t>
            </w:r>
            <w:r w:rsidR="00473EBF" w:rsidRPr="00B24181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7 </w:t>
            </w:r>
            <w:r w:rsidRPr="00B24181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years of experience </w:t>
            </w:r>
            <w:r w:rsidR="00473EBF" w:rsidRPr="00B24181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leading </w:t>
            </w:r>
            <w:r w:rsidR="00FE1B09" w:rsidRPr="00B24181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end-to</w:t>
            </w:r>
            <w:r w:rsidR="00473EBF" w:rsidRPr="00B24181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-</w:t>
            </w:r>
            <w:r w:rsidR="00FE1B09" w:rsidRPr="00B24181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end research</w:t>
            </w:r>
            <w:r w:rsidR="00B24181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exploring how people think. </w:t>
            </w:r>
            <w:r w:rsidR="00473EBF" w:rsidRPr="00B24181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I am passionate about </w:t>
            </w:r>
            <w:r w:rsidR="00F44CD6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applying what I’ve learned</w:t>
            </w:r>
            <w:r w:rsidR="008E0F25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to </w:t>
            </w:r>
            <w:r w:rsidR="00873066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drive conversions and help businesses achieve their goals.</w:t>
            </w:r>
          </w:p>
          <w:p w14:paraId="1CE132F5" w14:textId="216C4E2C" w:rsidR="00A42034" w:rsidRPr="00B24181" w:rsidRDefault="00A42034" w:rsidP="00A74ED7">
            <w:pPr>
              <w:pStyle w:val="p2"/>
              <w:rPr>
                <w:b w:val="0"/>
                <w:bCs w:val="0"/>
                <w:color w:val="000000"/>
                <w:sz w:val="16"/>
                <w:szCs w:val="16"/>
              </w:rPr>
            </w:pPr>
          </w:p>
        </w:tc>
      </w:tr>
      <w:tr w:rsidR="0057339B" w:rsidRPr="009E65DC" w14:paraId="795F9E4B" w14:textId="77777777" w:rsidTr="00B152E2">
        <w:trPr>
          <w:trHeight w:val="535"/>
        </w:trPr>
        <w:sdt>
          <w:sdtPr>
            <w:rPr>
              <w:rFonts w:ascii="Helvetica" w:hAnsi="Helvetica"/>
              <w:sz w:val="24"/>
              <w:szCs w:val="24"/>
            </w:rPr>
            <w:alias w:val="Education:"/>
            <w:tag w:val="Education:"/>
            <w:id w:val="1019659301"/>
            <w:placeholder>
              <w:docPart w:val="BB74F58B837C724D9A531798F7859030"/>
            </w:placeholder>
            <w:temporary/>
            <w:showingPlcHdr/>
            <w15:appearance w15:val="hidden"/>
          </w:sdtPr>
          <w:sdtContent>
            <w:tc>
              <w:tcPr>
                <w:tcW w:w="164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19F80CB" w14:textId="77777777" w:rsidR="0057339B" w:rsidRPr="009E65DC" w:rsidRDefault="0057339B" w:rsidP="0057339B">
                <w:pPr>
                  <w:pStyle w:val="Heading1"/>
                  <w:rPr>
                    <w:rFonts w:ascii="Helvetica" w:hAnsi="Helvetica"/>
                    <w:sz w:val="24"/>
                    <w:szCs w:val="24"/>
                  </w:rPr>
                </w:pPr>
                <w:r w:rsidRPr="009E65DC">
                  <w:rPr>
                    <w:rFonts w:ascii="Helvetica" w:hAnsi="Helvetica"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2F1CB062" w14:textId="0591B066" w:rsidR="0057339B" w:rsidRPr="009E65DC" w:rsidRDefault="00F57DAA" w:rsidP="0097182F">
            <w:pPr>
              <w:pStyle w:val="Heading1"/>
              <w:rPr>
                <w:rFonts w:ascii="Helvetica" w:hAnsi="Helvetica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MA</w:t>
            </w:r>
            <w:r w:rsidR="0057339B" w:rsidRPr="009E65D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57339B"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in </w:t>
            </w:r>
            <w:r w:rsidR="0057339B" w:rsidRPr="009E65DC">
              <w:rPr>
                <w:rFonts w:ascii="Helvetica" w:hAnsi="Helvetica"/>
                <w:sz w:val="20"/>
                <w:szCs w:val="20"/>
              </w:rPr>
              <w:t>Psychology</w:t>
            </w:r>
            <w:r w:rsidR="0057339B" w:rsidRPr="009E65DC">
              <w:rPr>
                <w:rFonts w:ascii="Helvetica" w:hAnsi="Helvetica"/>
                <w:b w:val="0"/>
                <w:sz w:val="20"/>
                <w:szCs w:val="20"/>
              </w:rPr>
              <w:t>, Stanford University in Stanford, CA</w:t>
            </w:r>
            <w:r w:rsidR="0057339B" w:rsidRPr="009E65DC">
              <w:rPr>
                <w:rFonts w:ascii="Helvetica" w:hAnsi="Helvetica"/>
                <w:b w:val="0"/>
                <w:sz w:val="21"/>
                <w:szCs w:val="21"/>
              </w:rPr>
              <w:t xml:space="preserve"> </w:t>
            </w:r>
            <w:r w:rsidR="0057339B" w:rsidRPr="009E65DC">
              <w:rPr>
                <w:rFonts w:ascii="Helvetica" w:hAnsi="Helvetica"/>
                <w:b w:val="0"/>
                <w:sz w:val="20"/>
                <w:szCs w:val="20"/>
              </w:rPr>
              <w:t>(</w:t>
            </w:r>
            <w:r w:rsidR="0057339B" w:rsidRPr="009E65DC">
              <w:rPr>
                <w:rFonts w:ascii="Helvetica" w:hAnsi="Helvetica"/>
                <w:sz w:val="20"/>
                <w:szCs w:val="20"/>
              </w:rPr>
              <w:t>Exp</w:t>
            </w:r>
            <w:r w:rsidR="004F39B4">
              <w:rPr>
                <w:rFonts w:ascii="Helvetica" w:hAnsi="Helvetica"/>
                <w:sz w:val="20"/>
                <w:szCs w:val="20"/>
              </w:rPr>
              <w:t>ected</w:t>
            </w:r>
            <w:r w:rsidR="0057339B" w:rsidRPr="009E65D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8B673F">
              <w:rPr>
                <w:rFonts w:ascii="Helvetica" w:hAnsi="Helvetica"/>
                <w:sz w:val="20"/>
                <w:szCs w:val="20"/>
              </w:rPr>
              <w:t>March</w:t>
            </w:r>
            <w:r w:rsidR="00E17346" w:rsidRPr="009E65DC">
              <w:rPr>
                <w:rFonts w:ascii="Helvetica" w:hAnsi="Helvetica"/>
                <w:sz w:val="20"/>
                <w:szCs w:val="20"/>
              </w:rPr>
              <w:t xml:space="preserve"> 202</w:t>
            </w:r>
            <w:r>
              <w:rPr>
                <w:rFonts w:ascii="Helvetica" w:hAnsi="Helvetica"/>
                <w:sz w:val="20"/>
                <w:szCs w:val="20"/>
              </w:rPr>
              <w:t>3</w:t>
            </w:r>
            <w:r w:rsidR="0057339B" w:rsidRPr="009E65DC">
              <w:rPr>
                <w:rFonts w:ascii="Helvetica" w:hAnsi="Helvetica"/>
                <w:b w:val="0"/>
                <w:sz w:val="20"/>
                <w:szCs w:val="20"/>
              </w:rPr>
              <w:t>)</w:t>
            </w:r>
          </w:p>
          <w:p w14:paraId="7AA761C3" w14:textId="1CDEECB0" w:rsidR="0057339B" w:rsidRPr="009E65DC" w:rsidRDefault="0057339B" w:rsidP="0097182F">
            <w:pPr>
              <w:pStyle w:val="Heading1"/>
              <w:rPr>
                <w:rFonts w:ascii="Helvetica" w:hAnsi="Helvetica"/>
                <w:b w:val="0"/>
                <w:sz w:val="20"/>
                <w:szCs w:val="20"/>
              </w:rPr>
            </w:pPr>
            <w:r w:rsidRPr="009E65DC">
              <w:rPr>
                <w:rFonts w:ascii="Helvetica" w:hAnsi="Helvetica"/>
                <w:sz w:val="20"/>
                <w:szCs w:val="20"/>
              </w:rPr>
              <w:t xml:space="preserve">BA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in </w:t>
            </w:r>
            <w:r w:rsidRPr="009E65DC">
              <w:rPr>
                <w:rFonts w:ascii="Helvetica" w:hAnsi="Helvetica"/>
                <w:sz w:val="20"/>
                <w:szCs w:val="20"/>
              </w:rPr>
              <w:t>Psychology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,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Reed College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 in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Portland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,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OR</w:t>
            </w:r>
            <w:r w:rsidRPr="009E65DC">
              <w:rPr>
                <w:rFonts w:ascii="Helvetica" w:hAnsi="Helvetica"/>
                <w:b w:val="0"/>
                <w:sz w:val="21"/>
                <w:szCs w:val="21"/>
              </w:rPr>
              <w:t xml:space="preserve">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(201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7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)</w:t>
            </w:r>
          </w:p>
          <w:p w14:paraId="025E5E98" w14:textId="77777777" w:rsidR="0097182F" w:rsidRPr="009E65DC" w:rsidRDefault="0097182F" w:rsidP="0057339B">
            <w:pPr>
              <w:pStyle w:val="Heading1"/>
              <w:rPr>
                <w:rFonts w:ascii="Helvetica" w:hAnsi="Helvetica"/>
                <w:b w:val="0"/>
                <w:sz w:val="16"/>
                <w:szCs w:val="16"/>
                <w:lang w:eastAsia="zh-CN"/>
              </w:rPr>
            </w:pPr>
          </w:p>
        </w:tc>
      </w:tr>
      <w:tr w:rsidR="0057339B" w:rsidRPr="009E65DC" w14:paraId="1861BD7E" w14:textId="77777777" w:rsidTr="00B152E2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6448A27A" w14:textId="77777777" w:rsidR="0057339B" w:rsidRPr="009E65DC" w:rsidRDefault="00000000" w:rsidP="0057339B">
            <w:pPr>
              <w:pStyle w:val="Heading1"/>
              <w:rPr>
                <w:rFonts w:ascii="Helvetica" w:hAnsi="Helvetica"/>
                <w:sz w:val="24"/>
                <w:szCs w:val="24"/>
              </w:rPr>
            </w:pPr>
            <w:sdt>
              <w:sdtPr>
                <w:rPr>
                  <w:rFonts w:ascii="Helvetica" w:hAnsi="Helvetica"/>
                  <w:sz w:val="24"/>
                  <w:szCs w:val="24"/>
                </w:rPr>
                <w:alias w:val="Experience:"/>
                <w:tag w:val="Experience:"/>
                <w:id w:val="1033002868"/>
                <w:placeholder>
                  <w:docPart w:val="F90943705251AD41852F80E64DD15441"/>
                </w:placeholder>
                <w:temporary/>
                <w:showingPlcHdr/>
                <w15:appearance w15:val="hidden"/>
              </w:sdtPr>
              <w:sdtContent>
                <w:r w:rsidR="0057339B" w:rsidRPr="009E65DC">
                  <w:rPr>
                    <w:rFonts w:ascii="Helvetica" w:hAnsi="Helvetica"/>
                    <w:sz w:val="24"/>
                    <w:szCs w:val="24"/>
                  </w:rPr>
                  <w:t>Experience</w:t>
                </w:r>
              </w:sdtContent>
            </w:sdt>
          </w:p>
          <w:p w14:paraId="518DFD35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4F37C0C1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28EA9889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4AEA933D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405AF381" w14:textId="2D70FCB6" w:rsidR="00D04768" w:rsidRDefault="00D04768" w:rsidP="00BB46EF">
            <w:pPr>
              <w:widowControl w:val="0"/>
              <w:autoSpaceDE w:val="0"/>
              <w:autoSpaceDN w:val="0"/>
              <w:adjustRightInd w:val="0"/>
              <w:spacing w:after="10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Marketing Intern, </w:t>
            </w:r>
            <w:proofErr w:type="spellStart"/>
            <w:r>
              <w:rPr>
                <w:rFonts w:ascii="Helvetica" w:hAnsi="Helvetica" w:cs="Times New Roman"/>
                <w:color w:val="000000"/>
                <w:sz w:val="24"/>
                <w:szCs w:val="24"/>
              </w:rPr>
              <w:t>Evn</w:t>
            </w:r>
            <w:proofErr w:type="spellEnd"/>
            <w:r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CBD,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</w:t>
            </w:r>
            <w:r>
              <w:rPr>
                <w:rFonts w:ascii="Helvetica" w:hAnsi="Helvetica" w:cs="Times New Roman"/>
                <w:i/>
                <w:color w:val="000000"/>
              </w:rPr>
              <w:t>22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– Present</w:t>
            </w:r>
          </w:p>
          <w:p w14:paraId="7F4F9C82" w14:textId="589535E9" w:rsidR="00B90727" w:rsidRDefault="0068761A" w:rsidP="00B9072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00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Assist </w:t>
            </w:r>
            <w:r w:rsidR="00301CA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company 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founder with managing</w:t>
            </w:r>
            <w:r w:rsidR="00B90727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A6573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digital </w:t>
            </w:r>
            <w:r w:rsidR="00B90727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marketing operations </w:t>
            </w:r>
          </w:p>
          <w:p w14:paraId="1D8313E5" w14:textId="2B86A1EB" w:rsidR="00F920AB" w:rsidRDefault="00BC62EC" w:rsidP="00F920AB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00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Conduct </w:t>
            </w:r>
            <w:r w:rsidR="00F920AB">
              <w:rPr>
                <w:rFonts w:ascii="Helvetica" w:hAnsi="Helvetica" w:cs="Times New Roman"/>
                <w:color w:val="000000"/>
                <w:sz w:val="20"/>
                <w:szCs w:val="20"/>
              </w:rPr>
              <w:t>keyword research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F920AB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="00F920AB">
              <w:rPr>
                <w:rFonts w:ascii="Helvetica" w:hAnsi="Helvetica" w:cs="Times New Roman"/>
                <w:color w:val="000000"/>
                <w:sz w:val="20"/>
                <w:szCs w:val="20"/>
              </w:rPr>
              <w:t>Semrush</w:t>
            </w:r>
            <w:proofErr w:type="spellEnd"/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r w:rsidR="00F920AB">
              <w:rPr>
                <w:rFonts w:ascii="Helvetica" w:hAnsi="Helvetica" w:cs="Times New Roman"/>
                <w:color w:val="000000"/>
                <w:sz w:val="20"/>
                <w:szCs w:val="20"/>
              </w:rPr>
              <w:t>optimiz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e</w:t>
            </w:r>
            <w:r w:rsidR="00F920AB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BB4EA8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website </w:t>
            </w:r>
            <w:r w:rsidR="00F920AB">
              <w:rPr>
                <w:rFonts w:ascii="Helvetica" w:hAnsi="Helvetica" w:cs="Times New Roman"/>
                <w:color w:val="000000"/>
                <w:sz w:val="20"/>
                <w:szCs w:val="20"/>
              </w:rPr>
              <w:t>content</w:t>
            </w:r>
            <w:r w:rsidR="009F425E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1B02C6">
              <w:rPr>
                <w:rFonts w:ascii="Helvetica" w:hAnsi="Helvetica" w:cs="Times New Roman"/>
                <w:color w:val="000000"/>
                <w:sz w:val="20"/>
                <w:szCs w:val="20"/>
              </w:rPr>
              <w:t>for search engines</w:t>
            </w:r>
          </w:p>
          <w:p w14:paraId="6E42FA83" w14:textId="32FC12F7" w:rsidR="00F920AB" w:rsidRDefault="00F920AB" w:rsidP="00F920AB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00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Plan brand communications and collaborate with copywriters to produce</w:t>
            </w:r>
            <w:r w:rsidR="00B96CA5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email newsletters as well as SEO-optimized blog posts and sponsored offsite content</w:t>
            </w:r>
          </w:p>
          <w:p w14:paraId="0B705BCF" w14:textId="353E76C1" w:rsidR="001008F8" w:rsidRPr="001008F8" w:rsidRDefault="00A65733" w:rsidP="001008F8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00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Develop and maintain </w:t>
            </w:r>
            <w:r w:rsidR="001008F8">
              <w:rPr>
                <w:rFonts w:ascii="Helvetica" w:hAnsi="Helvetica" w:cs="Times New Roman"/>
                <w:color w:val="000000"/>
                <w:sz w:val="20"/>
                <w:szCs w:val="20"/>
              </w:rPr>
              <w:t>Google Ads</w:t>
            </w:r>
            <w:r w:rsidR="00FD00E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campaigns and</w:t>
            </w:r>
            <w:r w:rsidR="001008F8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track </w:t>
            </w:r>
            <w:r w:rsidR="00FD00E3">
              <w:rPr>
                <w:rFonts w:ascii="Helvetica" w:hAnsi="Helvetica" w:cs="Times New Roman"/>
                <w:color w:val="000000"/>
                <w:sz w:val="20"/>
                <w:szCs w:val="20"/>
              </w:rPr>
              <w:t>their performance over time</w:t>
            </w:r>
          </w:p>
          <w:p w14:paraId="004F03F9" w14:textId="2A3D576D" w:rsidR="00F920AB" w:rsidRDefault="00F920AB" w:rsidP="00F920AB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00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Conduct competitive research</w:t>
            </w:r>
            <w:r w:rsidR="00AF6725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on other brands’ websites and mobile apps</w:t>
            </w:r>
            <w:r w:rsidR="00830D24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generate actionable insights</w:t>
            </w:r>
            <w:r w:rsidR="00830D24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to drive conversions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</w:p>
          <w:p w14:paraId="19EDD518" w14:textId="51616418" w:rsidR="008A630F" w:rsidRPr="008A630F" w:rsidRDefault="008A630F" w:rsidP="008A630F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00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Spearhead operations for the </w:t>
            </w:r>
            <w:proofErr w:type="spellStart"/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Evn</w:t>
            </w:r>
            <w:proofErr w:type="spellEnd"/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mobile app, including planning app features/integrations, creating push notification flows, and devising strategies to increase app downloads and purchases</w:t>
            </w:r>
          </w:p>
          <w:p w14:paraId="68A458D3" w14:textId="3D6EFF4E" w:rsidR="0068761A" w:rsidRDefault="0068761A" w:rsidP="00BB46EF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00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Perform quality assurance </w:t>
            </w:r>
            <w:r w:rsidR="00F920AB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across </w:t>
            </w:r>
            <w:r w:rsidR="001411FD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all </w:t>
            </w:r>
            <w:r w:rsidR="00DF6DD0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types of </w:t>
            </w:r>
            <w:r w:rsidR="001411FD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brand-related content </w:t>
            </w:r>
          </w:p>
          <w:p w14:paraId="472C2000" w14:textId="0DACCB96" w:rsidR="00B90727" w:rsidRPr="00B90727" w:rsidRDefault="00613AFF" w:rsidP="00B9072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00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Seek out and engage with</w:t>
            </w:r>
            <w:r w:rsidR="002D7D22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opportunities to improve marketing skillset</w:t>
            </w:r>
            <w:r w:rsidR="00A83E95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2645CF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</w:p>
          <w:p w14:paraId="3DF5B8FE" w14:textId="428D4348" w:rsidR="009E65DC" w:rsidRPr="001C6E93" w:rsidRDefault="0057339B" w:rsidP="00BB46EF">
            <w:pPr>
              <w:widowControl w:val="0"/>
              <w:autoSpaceDE w:val="0"/>
              <w:autoSpaceDN w:val="0"/>
              <w:adjustRightInd w:val="0"/>
              <w:spacing w:after="10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Graduate Researcher, Stanford University,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201</w:t>
            </w:r>
            <w:r w:rsidR="006D4C40" w:rsidRPr="009E65DC">
              <w:rPr>
                <w:rFonts w:ascii="Helvetica" w:hAnsi="Helvetica" w:cs="Times New Roman"/>
                <w:i/>
                <w:color w:val="000000"/>
              </w:rPr>
              <w:t>9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– Present</w:t>
            </w:r>
          </w:p>
          <w:p w14:paraId="562A931A" w14:textId="4D98CEB2" w:rsidR="001C6E93" w:rsidRDefault="002D7D22" w:rsidP="00BD4D0C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Lead</w:t>
            </w:r>
            <w:r w:rsidR="00473EBF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conceptualize</w:t>
            </w:r>
            <w:r w:rsidR="00D76921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design</w:t>
            </w:r>
            <w:r w:rsidR="00D76921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, and 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>conduct</w:t>
            </w:r>
            <w:r w:rsidR="006D4C40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large-scale research projects </w:t>
            </w:r>
          </w:p>
          <w:p w14:paraId="24CE311E" w14:textId="4E706368" w:rsidR="001C6E93" w:rsidRDefault="00E77E44" w:rsidP="00BD4D0C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Gathered qualitative data </w:t>
            </w:r>
            <w:r w:rsidR="00045209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from </w:t>
            </w:r>
            <w:r w:rsidR="00E36E5C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>parents</w:t>
            </w:r>
            <w:r w:rsidR="00DB675C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(N = </w:t>
            </w:r>
            <w:r w:rsidR="00481D13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300) </w:t>
            </w:r>
            <w:r w:rsidR="00045209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>via open-ended survey questions</w:t>
            </w:r>
            <w:r w:rsidR="00E36E5C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and conducted a thematic analysis to identify </w:t>
            </w:r>
            <w:r w:rsidR="00E36E5C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key themes in their </w:t>
            </w:r>
            <w:r w:rsidR="008A5163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>reactions</w:t>
            </w:r>
            <w:r w:rsidR="00E36E5C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to </w:t>
            </w:r>
            <w:r w:rsidR="002C2915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hypothetical </w:t>
            </w:r>
            <w:r w:rsidR="00E36E5C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scenarios </w:t>
            </w:r>
          </w:p>
          <w:p w14:paraId="1663E5C6" w14:textId="669FF219" w:rsidR="001C6E93" w:rsidRDefault="006D4C40" w:rsidP="00BD4D0C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Conducted </w:t>
            </w:r>
            <w:r w:rsidR="00A53778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online </w:t>
            </w: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surveys and </w:t>
            </w:r>
            <w:r w:rsidR="00473EBF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applied </w:t>
            </w: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>linear mixed-effect</w:t>
            </w:r>
            <w:r w:rsidR="00473EBF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regression to investigate </w:t>
            </w:r>
            <w:r w:rsidR="00082683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the relationship between </w:t>
            </w:r>
            <w:r w:rsidR="00F02246">
              <w:rPr>
                <w:rFonts w:ascii="Helvetica" w:hAnsi="Helvetica" w:cs="Times New Roman"/>
                <w:color w:val="000000"/>
                <w:sz w:val="20"/>
                <w:szCs w:val="20"/>
              </w:rPr>
              <w:t>adults’</w:t>
            </w: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DB675C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(N = </w:t>
            </w:r>
            <w:r w:rsidR="002F51BE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>1</w:t>
            </w:r>
            <w:r w:rsidR="0002239C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>,</w:t>
            </w:r>
            <w:r w:rsidR="002F51BE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215) </w:t>
            </w:r>
            <w:r w:rsidR="00082683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>beliefs</w:t>
            </w:r>
            <w:r w:rsidR="00DB675C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082683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and their </w:t>
            </w:r>
            <w:r w:rsidR="001937BD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agreement with different </w:t>
            </w: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>parenting practices</w:t>
            </w:r>
          </w:p>
          <w:p w14:paraId="0DDAC191" w14:textId="165EE563" w:rsidR="001C6E93" w:rsidRPr="001C6E93" w:rsidRDefault="006D4C40" w:rsidP="00BD4D0C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ind w:left="504" w:hanging="274"/>
              <w:rPr>
                <w:rStyle w:val="Hyperlink"/>
                <w:rFonts w:ascii="Helvetica" w:hAnsi="Helvetica" w:cs="Times New Roman"/>
                <w:color w:val="000000"/>
                <w:sz w:val="20"/>
                <w:szCs w:val="20"/>
                <w:u w:val="none"/>
              </w:rPr>
            </w:pP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>Communicated research findings</w:t>
            </w:r>
            <w:r w:rsidR="00874743"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to a diverse range of audiences</w:t>
            </w: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by presenting at conferences and publishing articles, both in </w:t>
            </w:r>
            <w:hyperlink r:id="rId11" w:history="1">
              <w:r w:rsidRPr="001C6E93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high-impact academic journals</w:t>
              </w:r>
            </w:hyperlink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hyperlink r:id="rId12" w:history="1">
              <w:r w:rsidRPr="001C6E93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popular science outlets</w:t>
              </w:r>
            </w:hyperlink>
          </w:p>
          <w:p w14:paraId="3194B2B8" w14:textId="5599F1B6" w:rsidR="006B3BA0" w:rsidRPr="001C6E93" w:rsidRDefault="006D4C40" w:rsidP="00BD4D0C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1C6E9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Received competitive $138,000 </w:t>
            </w:r>
            <w:hyperlink r:id="rId13" w:history="1">
              <w:r w:rsidRPr="001C6E93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grant from the National Science Foundation</w:t>
              </w:r>
            </w:hyperlink>
          </w:p>
          <w:p w14:paraId="529C37CD" w14:textId="77777777" w:rsidR="002F601C" w:rsidRPr="002F601C" w:rsidRDefault="002F601C" w:rsidP="002F601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1608234F" w14:textId="5C9282DB" w:rsidR="009E65DC" w:rsidRPr="00902ABA" w:rsidRDefault="006D4C40" w:rsidP="00902ABA">
            <w:pPr>
              <w:widowControl w:val="0"/>
              <w:autoSpaceDE w:val="0"/>
              <w:autoSpaceDN w:val="0"/>
              <w:adjustRightInd w:val="0"/>
              <w:spacing w:after="10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Inclusive Teaching Fellow</w:t>
            </w:r>
            <w:r w:rsidR="006B3BA0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, 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Stanford Center for Teaching &amp; Learning</w:t>
            </w:r>
            <w:r w:rsidR="006B3BA0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,</w:t>
            </w:r>
            <w:r w:rsidR="006B3BA0" w:rsidRPr="009E65DC">
              <w:rPr>
                <w:rFonts w:ascii="Helvetica" w:hAnsi="Helvetica" w:cs="Times New Roman"/>
                <w:i/>
                <w:color w:val="000000"/>
              </w:rPr>
              <w:t xml:space="preserve"> 20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21</w:t>
            </w:r>
            <w:r w:rsidR="006B3BA0" w:rsidRPr="009E65DC">
              <w:rPr>
                <w:rFonts w:ascii="Helvetica" w:hAnsi="Helvetica" w:cs="Times New Roman"/>
                <w:i/>
                <w:color w:val="000000"/>
              </w:rPr>
              <w:t xml:space="preserve"> –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present</w:t>
            </w:r>
          </w:p>
          <w:p w14:paraId="18D28403" w14:textId="77777777" w:rsidR="00902ABA" w:rsidRDefault="004A6C10" w:rsidP="00BD4D0C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2" w:lineRule="auto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Proposed</w:t>
            </w:r>
            <w:r w:rsidR="006D4C40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, manage</w:t>
            </w:r>
            <w:r w:rsidR="007E7182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d</w:t>
            </w:r>
            <w:r w:rsidR="006D4C40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, and procure</w:t>
            </w:r>
            <w:r w:rsidR="007E7182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d</w:t>
            </w:r>
            <w:r w:rsidR="00EB6C45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6D4C40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funding for a multi-year project aimed at promoting inclusive teaching practices among graduate teaching assistants (T</w:t>
            </w:r>
            <w:r w:rsidR="00E51913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A</w:t>
            </w:r>
            <w:r w:rsidR="006D4C40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s</w:t>
            </w:r>
            <w:r w:rsidR="00E51913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)</w:t>
            </w:r>
          </w:p>
          <w:p w14:paraId="281C2152" w14:textId="1D59CB21" w:rsidR="006D4C40" w:rsidRPr="00902ABA" w:rsidRDefault="00EB6C45" w:rsidP="00BD4D0C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2" w:lineRule="auto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Designed</w:t>
            </w:r>
            <w:r w:rsidR="006D4C40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r w:rsidR="00DF1DFC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led </w:t>
            </w:r>
            <w:r w:rsidR="006D4C40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interactive workshops </w:t>
            </w:r>
            <w:r w:rsidR="00DF1DFC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on inclusive teaching strategies,</w:t>
            </w:r>
            <w:r w:rsidR="006D4C40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resulting in 100% of T</w:t>
            </w:r>
            <w:r w:rsidR="009E65DC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A</w:t>
            </w:r>
            <w:r w:rsidR="006D4C40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s</w:t>
            </w:r>
            <w:r w:rsidR="009E65DC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6D4C40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>reporting more confidence in creating an inclusive learning environment</w:t>
            </w:r>
            <w:r w:rsidR="006A7AC1" w:rsidRPr="00902ABA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in their classes</w:t>
            </w:r>
          </w:p>
          <w:p w14:paraId="34B69EB7" w14:textId="77777777" w:rsidR="002F601C" w:rsidRPr="002F601C" w:rsidRDefault="002F601C" w:rsidP="002F601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17F29070" w14:textId="3645DA35" w:rsidR="002F601C" w:rsidRPr="00BD4D0C" w:rsidRDefault="006D4C40" w:rsidP="00BD4D0C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Admissions Representative</w:t>
            </w:r>
            <w:r w:rsidR="00356D39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,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Stanford University,</w:t>
            </w:r>
            <w:r w:rsidR="00356D39" w:rsidRPr="009E65DC">
              <w:rPr>
                <w:rFonts w:ascii="Helvetica" w:hAnsi="Helvetica" w:cs="Times New Roman"/>
                <w:i/>
                <w:color w:val="000000"/>
              </w:rPr>
              <w:t xml:space="preserve"> 20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</w:t>
            </w:r>
            <w:r w:rsidR="00356D39" w:rsidRPr="009E65DC">
              <w:rPr>
                <w:rFonts w:ascii="Helvetica" w:hAnsi="Helvetica" w:cs="Times New Roman"/>
                <w:i/>
                <w:color w:val="000000"/>
              </w:rPr>
              <w:t xml:space="preserve"> –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2022</w:t>
            </w:r>
          </w:p>
          <w:p w14:paraId="4AA12CDF" w14:textId="77777777" w:rsidR="00BD4D0C" w:rsidRDefault="00C27B4A" w:rsidP="00BD4D0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6994"/>
              </w:tabs>
              <w:autoSpaceDE w:val="0"/>
              <w:autoSpaceDN w:val="0"/>
              <w:adjustRightInd w:val="0"/>
              <w:spacing w:line="252" w:lineRule="auto"/>
              <w:ind w:left="504" w:hanging="274"/>
              <w:contextualSpacing w:val="0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Collaborated with a cross-functional team of faculty, students, and staff to </w:t>
            </w:r>
            <w:r w:rsidR="00946466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>develop</w:t>
            </w:r>
            <w:r w:rsidR="00086468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clear</w:t>
            </w:r>
            <w:r w:rsidR="00946466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evaluation criteria</w:t>
            </w:r>
            <w:r w:rsidR="00086468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for assessing</w:t>
            </w:r>
            <w:r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Psychology PhD </w:t>
            </w:r>
            <w:r w:rsidR="00086468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>applicants, resulting in a</w:t>
            </w:r>
            <w:r w:rsidR="00DE0B6D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more efficient and equitable admissions process</w:t>
            </w:r>
          </w:p>
          <w:p w14:paraId="4D7FAE12" w14:textId="08BCB610" w:rsidR="00BD4D0C" w:rsidRPr="00BD4D0C" w:rsidRDefault="00C27B4A" w:rsidP="00BD4D0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6994"/>
              </w:tabs>
              <w:autoSpaceDE w:val="0"/>
              <w:autoSpaceDN w:val="0"/>
              <w:adjustRightInd w:val="0"/>
              <w:spacing w:line="252" w:lineRule="auto"/>
              <w:ind w:left="504" w:hanging="274"/>
              <w:contextualSpacing w:val="0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>Generated</w:t>
            </w:r>
            <w:r w:rsidR="00984BA0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9C62AA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>a system of</w:t>
            </w:r>
            <w:r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395352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linked spreadsheets </w:t>
            </w:r>
            <w:r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for tracking ratings of </w:t>
            </w:r>
            <w:r w:rsidR="00395352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applicants </w:t>
            </w:r>
            <w:r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>across several key metrics</w:t>
            </w:r>
            <w:r w:rsidR="00984BA0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>, facilitating</w:t>
            </w:r>
            <w:r w:rsidR="00733582"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coordination among the team of evaluators</w:t>
            </w:r>
          </w:p>
          <w:p w14:paraId="2DFEE950" w14:textId="4A17DA86" w:rsidR="002F601C" w:rsidRPr="00BD4D0C" w:rsidRDefault="00C27B4A" w:rsidP="00BD4D0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6994"/>
              </w:tabs>
              <w:autoSpaceDE w:val="0"/>
              <w:autoSpaceDN w:val="0"/>
              <w:adjustRightInd w:val="0"/>
              <w:spacing w:line="252" w:lineRule="auto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Led analysis of applicant </w:t>
            </w:r>
            <w:r w:rsidR="00EB0639">
              <w:rPr>
                <w:rFonts w:ascii="Helvetica" w:hAnsi="Helvetica" w:cs="Times New Roman"/>
                <w:color w:val="000000"/>
                <w:sz w:val="20"/>
                <w:szCs w:val="20"/>
              </w:rPr>
              <w:t>data</w:t>
            </w:r>
            <w:r w:rsidRPr="00BD4D0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to produce shortlist of interviewees</w:t>
            </w:r>
          </w:p>
          <w:p w14:paraId="76591FDD" w14:textId="77777777" w:rsidR="002F601C" w:rsidRPr="002F601C" w:rsidRDefault="002F601C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2AABAE20" w14:textId="238B681C" w:rsidR="002F601C" w:rsidRPr="00CD78D9" w:rsidRDefault="00B77D8F" w:rsidP="00CD78D9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10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Lab Manager</w:t>
            </w:r>
            <w:r w:rsidR="0057339B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, 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University of Chicago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>,</w:t>
            </w:r>
            <w:r w:rsidR="0057339B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>201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7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 xml:space="preserve"> – 201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9</w:t>
            </w:r>
          </w:p>
          <w:p w14:paraId="41A2BE51" w14:textId="77777777" w:rsidR="00CD78D9" w:rsidRDefault="00B77D8F" w:rsidP="00CD78D9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52" w:lineRule="auto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CD78D9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Managed participant recruitment and data collection for over 10 research projects</w:t>
            </w:r>
          </w:p>
          <w:p w14:paraId="72E703D8" w14:textId="0292DA9D" w:rsidR="00CD78D9" w:rsidRDefault="00FE6F43" w:rsidP="00CD78D9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52" w:lineRule="auto"/>
              <w:ind w:left="504" w:hanging="274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Onboarded</w:t>
            </w:r>
            <w:r w:rsidR="00B77D8F" w:rsidRPr="00CD78D9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 trained, and mentored 15 undergraduate research assistants</w:t>
            </w:r>
          </w:p>
          <w:p w14:paraId="7E68DFE1" w14:textId="77777777" w:rsidR="0097182F" w:rsidRPr="009E65DC" w:rsidRDefault="0097182F" w:rsidP="00CA10B3">
            <w:pPr>
              <w:pStyle w:val="ListParagraph"/>
              <w:widowControl w:val="0"/>
              <w:autoSpaceDE w:val="0"/>
              <w:autoSpaceDN w:val="0"/>
              <w:adjustRightInd w:val="0"/>
              <w:spacing w:line="252" w:lineRule="auto"/>
              <w:ind w:left="504"/>
              <w:rPr>
                <w:rFonts w:ascii="Helvetica" w:hAnsi="Helvetica" w:cs="Times New Roman"/>
                <w:color w:val="000000"/>
                <w:sz w:val="16"/>
                <w:szCs w:val="16"/>
                <w:lang w:eastAsia="zh-CN"/>
              </w:rPr>
            </w:pPr>
          </w:p>
        </w:tc>
      </w:tr>
      <w:tr w:rsidR="0057339B" w:rsidRPr="009E65DC" w14:paraId="05D119AB" w14:textId="77777777" w:rsidTr="00B152E2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2FE54BD5" w14:textId="6F8870EF" w:rsidR="00133485" w:rsidRPr="009E65DC" w:rsidRDefault="0057339B" w:rsidP="009E65DC">
            <w:pPr>
              <w:pStyle w:val="Heading1"/>
              <w:rPr>
                <w:rFonts w:ascii="Helvetica" w:hAnsi="Helvetica"/>
                <w:sz w:val="24"/>
                <w:szCs w:val="24"/>
              </w:rPr>
            </w:pPr>
            <w:r w:rsidRPr="009E65DC">
              <w:rPr>
                <w:rFonts w:ascii="Helvetica" w:hAnsi="Helvetica"/>
                <w:sz w:val="24"/>
                <w:szCs w:val="24"/>
              </w:rPr>
              <w:t>Skills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740CB768" w14:textId="6FE5EBAB" w:rsidR="0057339B" w:rsidRPr="009E65DC" w:rsidRDefault="0017082B" w:rsidP="0057339B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Data analysis</w:t>
            </w:r>
            <w:r w:rsidR="0001378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and data visualization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in</w:t>
            </w:r>
            <w:r w:rsidR="0057339B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R, </w:t>
            </w:r>
            <w:r w:rsidR="00CE3538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Excel</w:t>
            </w:r>
            <w:r w:rsidR="00C65E44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CE3538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Google Sheets, Google Ads, Google Analytics, </w:t>
            </w:r>
            <w:r w:rsidR="0057339B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Qualtrics</w:t>
            </w:r>
            <w:r w:rsidR="00A05674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</w:t>
            </w:r>
            <w:r w:rsidR="00CE3538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CE3538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Semrush</w:t>
            </w:r>
            <w:proofErr w:type="spellEnd"/>
            <w:r w:rsidR="00CE3538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A05674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SQL</w:t>
            </w:r>
          </w:p>
          <w:p w14:paraId="7413BDA3" w14:textId="77777777" w:rsidR="00023158" w:rsidRPr="009E65DC" w:rsidRDefault="00023158" w:rsidP="0057339B">
            <w:pPr>
              <w:contextualSpacing/>
              <w:rPr>
                <w:rFonts w:ascii="Helvetica" w:hAnsi="Helvetica" w:cs="Times New Roman"/>
                <w:color w:val="000000"/>
                <w:sz w:val="16"/>
                <w:szCs w:val="16"/>
                <w:lang w:eastAsia="zh-CN"/>
              </w:rPr>
            </w:pPr>
          </w:p>
          <w:p w14:paraId="3C43884F" w14:textId="77777777" w:rsidR="009D76F3" w:rsidRPr="009E65DC" w:rsidRDefault="009D76F3" w:rsidP="009D76F3">
            <w:pPr>
              <w:tabs>
                <w:tab w:val="left" w:pos="1578"/>
              </w:tabs>
              <w:rPr>
                <w:rFonts w:ascii="Helvetica" w:hAnsi="Helvetica" w:cs="Times New Roman"/>
                <w:sz w:val="10"/>
                <w:szCs w:val="10"/>
                <w:lang w:eastAsia="zh-CN"/>
              </w:rPr>
            </w:pPr>
            <w:r w:rsidRPr="009E65DC">
              <w:rPr>
                <w:rFonts w:ascii="Helvetica" w:hAnsi="Helvetica" w:cs="Times New Roman"/>
                <w:sz w:val="20"/>
                <w:szCs w:val="20"/>
                <w:lang w:eastAsia="zh-CN"/>
              </w:rPr>
              <w:tab/>
            </w:r>
          </w:p>
        </w:tc>
      </w:tr>
      <w:tr w:rsidR="004818B0" w:rsidRPr="009E65DC" w14:paraId="43BEF05C" w14:textId="77777777" w:rsidTr="00B152E2">
        <w:trPr>
          <w:trHeight w:val="1377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41D255DD" w14:textId="34B5EE8C" w:rsidR="004818B0" w:rsidRPr="009E65DC" w:rsidRDefault="004818B0" w:rsidP="00E37D55">
            <w:pPr>
              <w:pStyle w:val="Heading1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2A957BE6" w14:textId="465E8E4E" w:rsidR="004818B0" w:rsidRPr="009E65DC" w:rsidRDefault="004818B0" w:rsidP="00A42034">
            <w:pPr>
              <w:contextualSpacing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</w:p>
        </w:tc>
      </w:tr>
    </w:tbl>
    <w:p w14:paraId="6DCA63FC" w14:textId="77777777" w:rsidR="008F4F3D" w:rsidRPr="009E65DC" w:rsidRDefault="008F4F3D" w:rsidP="005B0D78">
      <w:pPr>
        <w:rPr>
          <w:rFonts w:ascii="Helvetica" w:hAnsi="Helvetica" w:cs="Times New Roman"/>
          <w:lang w:eastAsia="zh-CN"/>
        </w:rPr>
      </w:pPr>
    </w:p>
    <w:sectPr w:rsidR="008F4F3D" w:rsidRPr="009E65DC" w:rsidSect="00B152E2">
      <w:pgSz w:w="12240" w:h="15840"/>
      <w:pgMar w:top="720" w:right="1584" w:bottom="806" w:left="1584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33C2" w14:textId="77777777" w:rsidR="0033483A" w:rsidRDefault="0033483A">
      <w:pPr>
        <w:spacing w:after="0" w:line="240" w:lineRule="auto"/>
      </w:pPr>
      <w:r>
        <w:separator/>
      </w:r>
    </w:p>
  </w:endnote>
  <w:endnote w:type="continuationSeparator" w:id="0">
    <w:p w14:paraId="0C0D06C3" w14:textId="77777777" w:rsidR="0033483A" w:rsidRDefault="0033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DB60" w14:textId="77777777" w:rsidR="0033483A" w:rsidRDefault="0033483A">
      <w:pPr>
        <w:spacing w:after="0" w:line="240" w:lineRule="auto"/>
      </w:pPr>
      <w:r>
        <w:separator/>
      </w:r>
    </w:p>
  </w:footnote>
  <w:footnote w:type="continuationSeparator" w:id="0">
    <w:p w14:paraId="68670C9D" w14:textId="77777777" w:rsidR="0033483A" w:rsidRDefault="00334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20AE"/>
    <w:multiLevelType w:val="hybridMultilevel"/>
    <w:tmpl w:val="D2CEB4F0"/>
    <w:lvl w:ilvl="0" w:tplc="6A666CA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3189C"/>
    <w:multiLevelType w:val="hybridMultilevel"/>
    <w:tmpl w:val="8114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C788B"/>
    <w:multiLevelType w:val="hybridMultilevel"/>
    <w:tmpl w:val="831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B77AC"/>
    <w:multiLevelType w:val="hybridMultilevel"/>
    <w:tmpl w:val="CA86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61073"/>
    <w:multiLevelType w:val="hybridMultilevel"/>
    <w:tmpl w:val="D55A74EE"/>
    <w:lvl w:ilvl="0" w:tplc="B8620A4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6" w15:restartNumberingAfterBreak="0">
    <w:nsid w:val="67CC44AD"/>
    <w:multiLevelType w:val="hybridMultilevel"/>
    <w:tmpl w:val="D54C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6237F"/>
    <w:multiLevelType w:val="hybridMultilevel"/>
    <w:tmpl w:val="0AF2698E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8" w15:restartNumberingAfterBreak="0">
    <w:nsid w:val="6E3370A6"/>
    <w:multiLevelType w:val="hybridMultilevel"/>
    <w:tmpl w:val="BE0E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A7BF4"/>
    <w:multiLevelType w:val="hybridMultilevel"/>
    <w:tmpl w:val="3A96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92212">
    <w:abstractNumId w:val="15"/>
  </w:num>
  <w:num w:numId="2" w16cid:durableId="2112044186">
    <w:abstractNumId w:val="9"/>
  </w:num>
  <w:num w:numId="3" w16cid:durableId="276760617">
    <w:abstractNumId w:val="7"/>
  </w:num>
  <w:num w:numId="4" w16cid:durableId="38165374">
    <w:abstractNumId w:val="6"/>
  </w:num>
  <w:num w:numId="5" w16cid:durableId="592519567">
    <w:abstractNumId w:val="5"/>
  </w:num>
  <w:num w:numId="6" w16cid:durableId="1962761360">
    <w:abstractNumId w:val="4"/>
  </w:num>
  <w:num w:numId="7" w16cid:durableId="1489712226">
    <w:abstractNumId w:val="8"/>
  </w:num>
  <w:num w:numId="8" w16cid:durableId="1283725377">
    <w:abstractNumId w:val="3"/>
  </w:num>
  <w:num w:numId="9" w16cid:durableId="1439564751">
    <w:abstractNumId w:val="2"/>
  </w:num>
  <w:num w:numId="10" w16cid:durableId="1565986902">
    <w:abstractNumId w:val="1"/>
  </w:num>
  <w:num w:numId="11" w16cid:durableId="1677998205">
    <w:abstractNumId w:val="0"/>
  </w:num>
  <w:num w:numId="12" w16cid:durableId="1538079686">
    <w:abstractNumId w:val="14"/>
  </w:num>
  <w:num w:numId="13" w16cid:durableId="133572541">
    <w:abstractNumId w:val="10"/>
  </w:num>
  <w:num w:numId="14" w16cid:durableId="952441808">
    <w:abstractNumId w:val="13"/>
  </w:num>
  <w:num w:numId="15" w16cid:durableId="1730687586">
    <w:abstractNumId w:val="11"/>
  </w:num>
  <w:num w:numId="16" w16cid:durableId="645163741">
    <w:abstractNumId w:val="17"/>
  </w:num>
  <w:num w:numId="17" w16cid:durableId="1206673071">
    <w:abstractNumId w:val="12"/>
  </w:num>
  <w:num w:numId="18" w16cid:durableId="1019500665">
    <w:abstractNumId w:val="16"/>
  </w:num>
  <w:num w:numId="19" w16cid:durableId="8802108">
    <w:abstractNumId w:val="18"/>
  </w:num>
  <w:num w:numId="20" w16cid:durableId="6116649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42"/>
    <w:rsid w:val="00006488"/>
    <w:rsid w:val="00010D62"/>
    <w:rsid w:val="0001378E"/>
    <w:rsid w:val="00014CE3"/>
    <w:rsid w:val="0002239C"/>
    <w:rsid w:val="00023158"/>
    <w:rsid w:val="00026BD6"/>
    <w:rsid w:val="0003522A"/>
    <w:rsid w:val="000361A4"/>
    <w:rsid w:val="00045209"/>
    <w:rsid w:val="00046B9E"/>
    <w:rsid w:val="000650D8"/>
    <w:rsid w:val="00067750"/>
    <w:rsid w:val="00077571"/>
    <w:rsid w:val="00082683"/>
    <w:rsid w:val="00086468"/>
    <w:rsid w:val="00087CB8"/>
    <w:rsid w:val="00097423"/>
    <w:rsid w:val="000A7228"/>
    <w:rsid w:val="000B3121"/>
    <w:rsid w:val="000B32EC"/>
    <w:rsid w:val="000C37DC"/>
    <w:rsid w:val="000D03CA"/>
    <w:rsid w:val="000E000D"/>
    <w:rsid w:val="000E2687"/>
    <w:rsid w:val="000E5479"/>
    <w:rsid w:val="001008F8"/>
    <w:rsid w:val="00102452"/>
    <w:rsid w:val="0010587A"/>
    <w:rsid w:val="00133485"/>
    <w:rsid w:val="001400C4"/>
    <w:rsid w:val="001411FD"/>
    <w:rsid w:val="001413B6"/>
    <w:rsid w:val="00147141"/>
    <w:rsid w:val="0015283E"/>
    <w:rsid w:val="00160AF6"/>
    <w:rsid w:val="00161309"/>
    <w:rsid w:val="001635C6"/>
    <w:rsid w:val="001636E4"/>
    <w:rsid w:val="00167526"/>
    <w:rsid w:val="0017082B"/>
    <w:rsid w:val="00171729"/>
    <w:rsid w:val="001722AB"/>
    <w:rsid w:val="0017365E"/>
    <w:rsid w:val="00174A67"/>
    <w:rsid w:val="00176423"/>
    <w:rsid w:val="001828AF"/>
    <w:rsid w:val="00184543"/>
    <w:rsid w:val="00185368"/>
    <w:rsid w:val="001905AF"/>
    <w:rsid w:val="001937BD"/>
    <w:rsid w:val="001A4AB2"/>
    <w:rsid w:val="001A55E5"/>
    <w:rsid w:val="001A6368"/>
    <w:rsid w:val="001B02C6"/>
    <w:rsid w:val="001C4953"/>
    <w:rsid w:val="001C4B22"/>
    <w:rsid w:val="001C5D03"/>
    <w:rsid w:val="001C6E93"/>
    <w:rsid w:val="001E4B54"/>
    <w:rsid w:val="001F7F87"/>
    <w:rsid w:val="00200101"/>
    <w:rsid w:val="00201373"/>
    <w:rsid w:val="002067F4"/>
    <w:rsid w:val="00210B82"/>
    <w:rsid w:val="00210E9F"/>
    <w:rsid w:val="002119FB"/>
    <w:rsid w:val="00213293"/>
    <w:rsid w:val="00224EF2"/>
    <w:rsid w:val="002258DD"/>
    <w:rsid w:val="0022632A"/>
    <w:rsid w:val="0022731D"/>
    <w:rsid w:val="00232D54"/>
    <w:rsid w:val="00236D5C"/>
    <w:rsid w:val="00246D3F"/>
    <w:rsid w:val="00254F6C"/>
    <w:rsid w:val="0025615D"/>
    <w:rsid w:val="002622AF"/>
    <w:rsid w:val="002645CF"/>
    <w:rsid w:val="0026497A"/>
    <w:rsid w:val="002768D1"/>
    <w:rsid w:val="00280F61"/>
    <w:rsid w:val="0028152A"/>
    <w:rsid w:val="00284ADD"/>
    <w:rsid w:val="00285C29"/>
    <w:rsid w:val="002879A1"/>
    <w:rsid w:val="002962C1"/>
    <w:rsid w:val="002A3082"/>
    <w:rsid w:val="002A7377"/>
    <w:rsid w:val="002B23E8"/>
    <w:rsid w:val="002B783A"/>
    <w:rsid w:val="002C2915"/>
    <w:rsid w:val="002C3909"/>
    <w:rsid w:val="002C4C2A"/>
    <w:rsid w:val="002D18A0"/>
    <w:rsid w:val="002D4F34"/>
    <w:rsid w:val="002D7D22"/>
    <w:rsid w:val="002E2601"/>
    <w:rsid w:val="002F51BE"/>
    <w:rsid w:val="002F601C"/>
    <w:rsid w:val="002F798F"/>
    <w:rsid w:val="00301CA3"/>
    <w:rsid w:val="00306934"/>
    <w:rsid w:val="0031127B"/>
    <w:rsid w:val="00313BD2"/>
    <w:rsid w:val="00321842"/>
    <w:rsid w:val="00323048"/>
    <w:rsid w:val="00325FED"/>
    <w:rsid w:val="003279C7"/>
    <w:rsid w:val="0033051B"/>
    <w:rsid w:val="00331C78"/>
    <w:rsid w:val="00331F6E"/>
    <w:rsid w:val="003323B2"/>
    <w:rsid w:val="0033428F"/>
    <w:rsid w:val="0033483A"/>
    <w:rsid w:val="00350544"/>
    <w:rsid w:val="003515A2"/>
    <w:rsid w:val="00354CD6"/>
    <w:rsid w:val="00355D05"/>
    <w:rsid w:val="00356C02"/>
    <w:rsid w:val="00356D39"/>
    <w:rsid w:val="00371B2F"/>
    <w:rsid w:val="00376899"/>
    <w:rsid w:val="0038308B"/>
    <w:rsid w:val="00385F1F"/>
    <w:rsid w:val="00392C46"/>
    <w:rsid w:val="00395352"/>
    <w:rsid w:val="00397B48"/>
    <w:rsid w:val="003A0F6E"/>
    <w:rsid w:val="003B111E"/>
    <w:rsid w:val="003B3C6C"/>
    <w:rsid w:val="003C496B"/>
    <w:rsid w:val="003D37C1"/>
    <w:rsid w:val="003D7C54"/>
    <w:rsid w:val="003E1EE6"/>
    <w:rsid w:val="003F1C15"/>
    <w:rsid w:val="003F305F"/>
    <w:rsid w:val="003F487E"/>
    <w:rsid w:val="003F4F7D"/>
    <w:rsid w:val="00401315"/>
    <w:rsid w:val="00422198"/>
    <w:rsid w:val="004245F0"/>
    <w:rsid w:val="00425657"/>
    <w:rsid w:val="00427B5E"/>
    <w:rsid w:val="004334A8"/>
    <w:rsid w:val="00443512"/>
    <w:rsid w:val="00451015"/>
    <w:rsid w:val="00462DE9"/>
    <w:rsid w:val="004670F7"/>
    <w:rsid w:val="00473EBF"/>
    <w:rsid w:val="004777D5"/>
    <w:rsid w:val="004818B0"/>
    <w:rsid w:val="00481D13"/>
    <w:rsid w:val="004841C8"/>
    <w:rsid w:val="00486740"/>
    <w:rsid w:val="00492F5E"/>
    <w:rsid w:val="00493D28"/>
    <w:rsid w:val="004A1A05"/>
    <w:rsid w:val="004A5302"/>
    <w:rsid w:val="004A6C10"/>
    <w:rsid w:val="004B27BA"/>
    <w:rsid w:val="004B2F03"/>
    <w:rsid w:val="004B30D0"/>
    <w:rsid w:val="004B37C5"/>
    <w:rsid w:val="004B4881"/>
    <w:rsid w:val="004B7598"/>
    <w:rsid w:val="004D573C"/>
    <w:rsid w:val="004E1478"/>
    <w:rsid w:val="004F3349"/>
    <w:rsid w:val="004F39B4"/>
    <w:rsid w:val="00501D7A"/>
    <w:rsid w:val="00502670"/>
    <w:rsid w:val="00506735"/>
    <w:rsid w:val="00507836"/>
    <w:rsid w:val="00516270"/>
    <w:rsid w:val="005203B5"/>
    <w:rsid w:val="0052384A"/>
    <w:rsid w:val="00523D14"/>
    <w:rsid w:val="0053360E"/>
    <w:rsid w:val="005375D8"/>
    <w:rsid w:val="00544521"/>
    <w:rsid w:val="00554874"/>
    <w:rsid w:val="0057339B"/>
    <w:rsid w:val="0057662C"/>
    <w:rsid w:val="0058071F"/>
    <w:rsid w:val="005808C3"/>
    <w:rsid w:val="00590A6F"/>
    <w:rsid w:val="00595468"/>
    <w:rsid w:val="005A1A0F"/>
    <w:rsid w:val="005A6A02"/>
    <w:rsid w:val="005B0D78"/>
    <w:rsid w:val="005B17C3"/>
    <w:rsid w:val="005B2BA4"/>
    <w:rsid w:val="005C067C"/>
    <w:rsid w:val="005C2097"/>
    <w:rsid w:val="005D21FB"/>
    <w:rsid w:val="005D7970"/>
    <w:rsid w:val="005F7B40"/>
    <w:rsid w:val="00600B30"/>
    <w:rsid w:val="00606499"/>
    <w:rsid w:val="00613AFF"/>
    <w:rsid w:val="00655910"/>
    <w:rsid w:val="00656B73"/>
    <w:rsid w:val="00660324"/>
    <w:rsid w:val="006619A0"/>
    <w:rsid w:val="00661C89"/>
    <w:rsid w:val="0066689A"/>
    <w:rsid w:val="006724A7"/>
    <w:rsid w:val="00673D39"/>
    <w:rsid w:val="00675AA5"/>
    <w:rsid w:val="00681480"/>
    <w:rsid w:val="006846D8"/>
    <w:rsid w:val="0068761A"/>
    <w:rsid w:val="00695D77"/>
    <w:rsid w:val="006A7AC1"/>
    <w:rsid w:val="006B1CBA"/>
    <w:rsid w:val="006B2AB4"/>
    <w:rsid w:val="006B2D58"/>
    <w:rsid w:val="006B3BA0"/>
    <w:rsid w:val="006B4FA4"/>
    <w:rsid w:val="006C1BAD"/>
    <w:rsid w:val="006C1F07"/>
    <w:rsid w:val="006C62D4"/>
    <w:rsid w:val="006C7547"/>
    <w:rsid w:val="006D2E91"/>
    <w:rsid w:val="006D3313"/>
    <w:rsid w:val="006D4C40"/>
    <w:rsid w:val="006E7E81"/>
    <w:rsid w:val="006E7F45"/>
    <w:rsid w:val="006F550C"/>
    <w:rsid w:val="00702628"/>
    <w:rsid w:val="00713AC2"/>
    <w:rsid w:val="007227CE"/>
    <w:rsid w:val="00733582"/>
    <w:rsid w:val="007338F4"/>
    <w:rsid w:val="007478D9"/>
    <w:rsid w:val="007562F3"/>
    <w:rsid w:val="00771A8A"/>
    <w:rsid w:val="00782C05"/>
    <w:rsid w:val="00784B25"/>
    <w:rsid w:val="00787B40"/>
    <w:rsid w:val="007902C1"/>
    <w:rsid w:val="007949D4"/>
    <w:rsid w:val="00795F9E"/>
    <w:rsid w:val="007B2676"/>
    <w:rsid w:val="007B6A4D"/>
    <w:rsid w:val="007C063A"/>
    <w:rsid w:val="007C2A81"/>
    <w:rsid w:val="007D1025"/>
    <w:rsid w:val="007E1E98"/>
    <w:rsid w:val="007E7182"/>
    <w:rsid w:val="007F2FDF"/>
    <w:rsid w:val="00810664"/>
    <w:rsid w:val="00817C54"/>
    <w:rsid w:val="008209FC"/>
    <w:rsid w:val="00823E3F"/>
    <w:rsid w:val="008260AC"/>
    <w:rsid w:val="00830D24"/>
    <w:rsid w:val="008333FC"/>
    <w:rsid w:val="00836E68"/>
    <w:rsid w:val="00841341"/>
    <w:rsid w:val="0084494C"/>
    <w:rsid w:val="00845590"/>
    <w:rsid w:val="008466F0"/>
    <w:rsid w:val="0085020E"/>
    <w:rsid w:val="00852897"/>
    <w:rsid w:val="008561DE"/>
    <w:rsid w:val="008569E5"/>
    <w:rsid w:val="008616C3"/>
    <w:rsid w:val="00871F05"/>
    <w:rsid w:val="00873066"/>
    <w:rsid w:val="00874743"/>
    <w:rsid w:val="00876270"/>
    <w:rsid w:val="00884553"/>
    <w:rsid w:val="00884735"/>
    <w:rsid w:val="00897D87"/>
    <w:rsid w:val="008A34FB"/>
    <w:rsid w:val="008A5163"/>
    <w:rsid w:val="008A62B9"/>
    <w:rsid w:val="008A630F"/>
    <w:rsid w:val="008A71DE"/>
    <w:rsid w:val="008A7258"/>
    <w:rsid w:val="008B20F3"/>
    <w:rsid w:val="008B673F"/>
    <w:rsid w:val="008B75D0"/>
    <w:rsid w:val="008E0F25"/>
    <w:rsid w:val="008E6476"/>
    <w:rsid w:val="008E65FF"/>
    <w:rsid w:val="008E6D7D"/>
    <w:rsid w:val="008F3004"/>
    <w:rsid w:val="008F3F1A"/>
    <w:rsid w:val="008F4F3D"/>
    <w:rsid w:val="00902ABA"/>
    <w:rsid w:val="00936F0E"/>
    <w:rsid w:val="009401C9"/>
    <w:rsid w:val="00940FB8"/>
    <w:rsid w:val="00941254"/>
    <w:rsid w:val="00946466"/>
    <w:rsid w:val="00957740"/>
    <w:rsid w:val="00963E0F"/>
    <w:rsid w:val="0096638F"/>
    <w:rsid w:val="0097182F"/>
    <w:rsid w:val="00972228"/>
    <w:rsid w:val="00972CA7"/>
    <w:rsid w:val="00973C02"/>
    <w:rsid w:val="00984BA0"/>
    <w:rsid w:val="00985E3E"/>
    <w:rsid w:val="009916BD"/>
    <w:rsid w:val="009931E0"/>
    <w:rsid w:val="009B1B1B"/>
    <w:rsid w:val="009B20C1"/>
    <w:rsid w:val="009B5BE7"/>
    <w:rsid w:val="009C2DBA"/>
    <w:rsid w:val="009C46CD"/>
    <w:rsid w:val="009C62AA"/>
    <w:rsid w:val="009D3B8E"/>
    <w:rsid w:val="009D76F3"/>
    <w:rsid w:val="009E07C3"/>
    <w:rsid w:val="009E65DC"/>
    <w:rsid w:val="009F09FD"/>
    <w:rsid w:val="009F425E"/>
    <w:rsid w:val="009F6D0B"/>
    <w:rsid w:val="00A0345F"/>
    <w:rsid w:val="00A03858"/>
    <w:rsid w:val="00A05674"/>
    <w:rsid w:val="00A061EB"/>
    <w:rsid w:val="00A06856"/>
    <w:rsid w:val="00A10B53"/>
    <w:rsid w:val="00A13098"/>
    <w:rsid w:val="00A146FA"/>
    <w:rsid w:val="00A17C3A"/>
    <w:rsid w:val="00A27896"/>
    <w:rsid w:val="00A3325C"/>
    <w:rsid w:val="00A365D3"/>
    <w:rsid w:val="00A37CBF"/>
    <w:rsid w:val="00A37FF5"/>
    <w:rsid w:val="00A40826"/>
    <w:rsid w:val="00A419E0"/>
    <w:rsid w:val="00A42034"/>
    <w:rsid w:val="00A449BF"/>
    <w:rsid w:val="00A52194"/>
    <w:rsid w:val="00A53778"/>
    <w:rsid w:val="00A61EDB"/>
    <w:rsid w:val="00A6396C"/>
    <w:rsid w:val="00A640A3"/>
    <w:rsid w:val="00A65733"/>
    <w:rsid w:val="00A7034D"/>
    <w:rsid w:val="00A704CA"/>
    <w:rsid w:val="00A727D9"/>
    <w:rsid w:val="00A74ED7"/>
    <w:rsid w:val="00A75746"/>
    <w:rsid w:val="00A80594"/>
    <w:rsid w:val="00A83E95"/>
    <w:rsid w:val="00A86F61"/>
    <w:rsid w:val="00A91382"/>
    <w:rsid w:val="00A93E67"/>
    <w:rsid w:val="00A9454B"/>
    <w:rsid w:val="00AA0206"/>
    <w:rsid w:val="00AB14DB"/>
    <w:rsid w:val="00AC2CE8"/>
    <w:rsid w:val="00AC6715"/>
    <w:rsid w:val="00AD0CCD"/>
    <w:rsid w:val="00AD43D0"/>
    <w:rsid w:val="00AD7599"/>
    <w:rsid w:val="00AD7C11"/>
    <w:rsid w:val="00AF0A05"/>
    <w:rsid w:val="00AF6725"/>
    <w:rsid w:val="00B152E2"/>
    <w:rsid w:val="00B167A2"/>
    <w:rsid w:val="00B24181"/>
    <w:rsid w:val="00B266E0"/>
    <w:rsid w:val="00B26A0A"/>
    <w:rsid w:val="00B30C42"/>
    <w:rsid w:val="00B36F83"/>
    <w:rsid w:val="00B40826"/>
    <w:rsid w:val="00B409B9"/>
    <w:rsid w:val="00B4319B"/>
    <w:rsid w:val="00B5082A"/>
    <w:rsid w:val="00B55562"/>
    <w:rsid w:val="00B56D26"/>
    <w:rsid w:val="00B67BCB"/>
    <w:rsid w:val="00B71E5A"/>
    <w:rsid w:val="00B77D8F"/>
    <w:rsid w:val="00B85924"/>
    <w:rsid w:val="00B86476"/>
    <w:rsid w:val="00B90554"/>
    <w:rsid w:val="00B90727"/>
    <w:rsid w:val="00B96CA5"/>
    <w:rsid w:val="00BA09B5"/>
    <w:rsid w:val="00BA71CF"/>
    <w:rsid w:val="00BA75D0"/>
    <w:rsid w:val="00BB0EB8"/>
    <w:rsid w:val="00BB1ED9"/>
    <w:rsid w:val="00BB46EF"/>
    <w:rsid w:val="00BB4EA8"/>
    <w:rsid w:val="00BC0E2F"/>
    <w:rsid w:val="00BC1F28"/>
    <w:rsid w:val="00BC3725"/>
    <w:rsid w:val="00BC3C86"/>
    <w:rsid w:val="00BC60BA"/>
    <w:rsid w:val="00BC62EC"/>
    <w:rsid w:val="00BC7E96"/>
    <w:rsid w:val="00BD099F"/>
    <w:rsid w:val="00BD4D0C"/>
    <w:rsid w:val="00BE373C"/>
    <w:rsid w:val="00BE7CE6"/>
    <w:rsid w:val="00BE7D74"/>
    <w:rsid w:val="00BF3475"/>
    <w:rsid w:val="00BF793F"/>
    <w:rsid w:val="00C00AEE"/>
    <w:rsid w:val="00C00F9F"/>
    <w:rsid w:val="00C03B41"/>
    <w:rsid w:val="00C10124"/>
    <w:rsid w:val="00C130D9"/>
    <w:rsid w:val="00C14B68"/>
    <w:rsid w:val="00C204D3"/>
    <w:rsid w:val="00C207E4"/>
    <w:rsid w:val="00C27B4A"/>
    <w:rsid w:val="00C47C35"/>
    <w:rsid w:val="00C50E09"/>
    <w:rsid w:val="00C6346B"/>
    <w:rsid w:val="00C65E44"/>
    <w:rsid w:val="00C70EAB"/>
    <w:rsid w:val="00C860BB"/>
    <w:rsid w:val="00C91996"/>
    <w:rsid w:val="00C92C71"/>
    <w:rsid w:val="00C95CB9"/>
    <w:rsid w:val="00C96590"/>
    <w:rsid w:val="00CA10B3"/>
    <w:rsid w:val="00CA2AA5"/>
    <w:rsid w:val="00CA44C2"/>
    <w:rsid w:val="00CD1D21"/>
    <w:rsid w:val="00CD24B4"/>
    <w:rsid w:val="00CD5125"/>
    <w:rsid w:val="00CD78D9"/>
    <w:rsid w:val="00CE3538"/>
    <w:rsid w:val="00D04768"/>
    <w:rsid w:val="00D05246"/>
    <w:rsid w:val="00D140F4"/>
    <w:rsid w:val="00D20A75"/>
    <w:rsid w:val="00D24529"/>
    <w:rsid w:val="00D24C73"/>
    <w:rsid w:val="00D27A20"/>
    <w:rsid w:val="00D3561F"/>
    <w:rsid w:val="00D35EB3"/>
    <w:rsid w:val="00D45699"/>
    <w:rsid w:val="00D50FB0"/>
    <w:rsid w:val="00D52D4A"/>
    <w:rsid w:val="00D6660A"/>
    <w:rsid w:val="00D7228F"/>
    <w:rsid w:val="00D76921"/>
    <w:rsid w:val="00D77EC4"/>
    <w:rsid w:val="00D8364B"/>
    <w:rsid w:val="00D8522A"/>
    <w:rsid w:val="00D949B7"/>
    <w:rsid w:val="00DB6429"/>
    <w:rsid w:val="00DB675C"/>
    <w:rsid w:val="00DC00B3"/>
    <w:rsid w:val="00DD23DD"/>
    <w:rsid w:val="00DD6454"/>
    <w:rsid w:val="00DE0B6D"/>
    <w:rsid w:val="00DF1DFC"/>
    <w:rsid w:val="00DF3706"/>
    <w:rsid w:val="00DF3EEB"/>
    <w:rsid w:val="00DF6DD0"/>
    <w:rsid w:val="00E106C2"/>
    <w:rsid w:val="00E166FB"/>
    <w:rsid w:val="00E17346"/>
    <w:rsid w:val="00E20C45"/>
    <w:rsid w:val="00E21D64"/>
    <w:rsid w:val="00E2345E"/>
    <w:rsid w:val="00E311F1"/>
    <w:rsid w:val="00E33851"/>
    <w:rsid w:val="00E36E5C"/>
    <w:rsid w:val="00E51913"/>
    <w:rsid w:val="00E57C34"/>
    <w:rsid w:val="00E707D6"/>
    <w:rsid w:val="00E7360B"/>
    <w:rsid w:val="00E76C15"/>
    <w:rsid w:val="00E77E44"/>
    <w:rsid w:val="00E82F5F"/>
    <w:rsid w:val="00E86634"/>
    <w:rsid w:val="00E964B8"/>
    <w:rsid w:val="00EA4B20"/>
    <w:rsid w:val="00EA52DF"/>
    <w:rsid w:val="00EB01B5"/>
    <w:rsid w:val="00EB02A7"/>
    <w:rsid w:val="00EB0639"/>
    <w:rsid w:val="00EB0A7E"/>
    <w:rsid w:val="00EB5518"/>
    <w:rsid w:val="00EB6C45"/>
    <w:rsid w:val="00ED3901"/>
    <w:rsid w:val="00ED5D91"/>
    <w:rsid w:val="00EF15EF"/>
    <w:rsid w:val="00EF5A34"/>
    <w:rsid w:val="00F02246"/>
    <w:rsid w:val="00F06F21"/>
    <w:rsid w:val="00F070AD"/>
    <w:rsid w:val="00F13552"/>
    <w:rsid w:val="00F26E1D"/>
    <w:rsid w:val="00F3010C"/>
    <w:rsid w:val="00F31BF6"/>
    <w:rsid w:val="00F44CD6"/>
    <w:rsid w:val="00F5093A"/>
    <w:rsid w:val="00F57DAA"/>
    <w:rsid w:val="00F62754"/>
    <w:rsid w:val="00F636AF"/>
    <w:rsid w:val="00F6753A"/>
    <w:rsid w:val="00F8731E"/>
    <w:rsid w:val="00F920AB"/>
    <w:rsid w:val="00FA5C3D"/>
    <w:rsid w:val="00FA660F"/>
    <w:rsid w:val="00FA7A39"/>
    <w:rsid w:val="00FB31D1"/>
    <w:rsid w:val="00FB59D8"/>
    <w:rsid w:val="00FC0D07"/>
    <w:rsid w:val="00FC193C"/>
    <w:rsid w:val="00FC2B2F"/>
    <w:rsid w:val="00FC48B4"/>
    <w:rsid w:val="00FD00E3"/>
    <w:rsid w:val="00FD43A7"/>
    <w:rsid w:val="00FD59B6"/>
    <w:rsid w:val="00FD7A17"/>
    <w:rsid w:val="00FE1B09"/>
    <w:rsid w:val="00FE402A"/>
    <w:rsid w:val="00FE48D8"/>
    <w:rsid w:val="00FE6F43"/>
    <w:rsid w:val="00FF0C87"/>
    <w:rsid w:val="00FF36F5"/>
    <w:rsid w:val="00FF5647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3B9CF"/>
  <w15:chartTrackingRefBased/>
  <w15:docId w15:val="{E55EC5C8-129A-1449-AD0E-898F1D32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1">
    <w:name w:val="Smart Hyperlink1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paragraph" w:customStyle="1" w:styleId="p1">
    <w:name w:val="p1"/>
    <w:basedOn w:val="Normal"/>
    <w:rsid w:val="00FD7A17"/>
    <w:pPr>
      <w:spacing w:after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paragraph" w:customStyle="1" w:styleId="p2">
    <w:name w:val="p2"/>
    <w:basedOn w:val="Normal"/>
    <w:rsid w:val="00FD7A17"/>
    <w:pPr>
      <w:spacing w:after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FD7A17"/>
  </w:style>
  <w:style w:type="character" w:styleId="UnresolvedMention">
    <w:name w:val="Unresolved Mention"/>
    <w:basedOn w:val="DefaultParagraphFont"/>
    <w:uiPriority w:val="99"/>
    <w:rsid w:val="00F509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73E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fgrfp.org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cientificamerican.com/article/why-kids-are-afraid-to-ask-for-hel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cd.onlinelibrary.wiley.com/doi/full/10.1111/cdev.13711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kayla-good/" TargetMode="External"/><Relationship Id="rId4" Type="http://schemas.openxmlformats.org/officeDocument/2006/relationships/styles" Target="styles.xml"/><Relationship Id="rId9" Type="http://schemas.openxmlformats.org/officeDocument/2006/relationships/hyperlink" Target="https://kagood.github.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ylagood/Library/Group%20Containers/UBF8T346G9.Office/User%20Content.localized/Templates.localized/single_col_resum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74F58B837C724D9A531798F7859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5E09-8424-D04C-B23C-79332A229621}"/>
      </w:docPartPr>
      <w:docPartBody>
        <w:p w:rsidR="00D35DE9" w:rsidRDefault="00000000">
          <w:pPr>
            <w:pStyle w:val="BB74F58B837C724D9A531798F7859030"/>
          </w:pPr>
          <w:r>
            <w:t>Education</w:t>
          </w:r>
        </w:p>
      </w:docPartBody>
    </w:docPart>
    <w:docPart>
      <w:docPartPr>
        <w:name w:val="F90943705251AD41852F80E64DD15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C1764-A61B-1A49-8433-2808DCF13804}"/>
      </w:docPartPr>
      <w:docPartBody>
        <w:p w:rsidR="00D35DE9" w:rsidRDefault="00000000">
          <w:pPr>
            <w:pStyle w:val="F90943705251AD41852F80E64DD15441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39"/>
    <w:rsid w:val="00100287"/>
    <w:rsid w:val="00325762"/>
    <w:rsid w:val="00356DA5"/>
    <w:rsid w:val="003677D1"/>
    <w:rsid w:val="00594235"/>
    <w:rsid w:val="006862B2"/>
    <w:rsid w:val="008D7339"/>
    <w:rsid w:val="009927EE"/>
    <w:rsid w:val="00A47C25"/>
    <w:rsid w:val="00C84189"/>
    <w:rsid w:val="00D35DE9"/>
    <w:rsid w:val="00DD7046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4F58B837C724D9A531798F7859030">
    <w:name w:val="BB74F58B837C724D9A531798F7859030"/>
  </w:style>
  <w:style w:type="paragraph" w:customStyle="1" w:styleId="F90943705251AD41852F80E64DD15441">
    <w:name w:val="F90943705251AD41852F80E64DD15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caiguo@stanford.edu</CompanyAddress>
  <CompanyPhone>+1.717.422.0989 | http://web.stanford.edu/~caiguo | http://www.linkedin.com/in/cai-guo |Sunnyvale, CA 94087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A9130-155F-A640-96FB-64348067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single_col_resume_template.dotx</Template>
  <TotalTime>181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Good</dc:creator>
  <cp:keywords/>
  <dc:description>Kayla Good</dc:description>
  <cp:lastModifiedBy>Kayla Good</cp:lastModifiedBy>
  <cp:revision>146</cp:revision>
  <cp:lastPrinted>2021-02-21T06:32:00Z</cp:lastPrinted>
  <dcterms:created xsi:type="dcterms:W3CDTF">2022-12-19T04:36:00Z</dcterms:created>
  <dcterms:modified xsi:type="dcterms:W3CDTF">2023-01-22T03:59:00Z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